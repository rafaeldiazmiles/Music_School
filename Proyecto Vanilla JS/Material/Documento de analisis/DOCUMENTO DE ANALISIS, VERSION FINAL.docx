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:rsidR="00505622" w:rsidRPr="008E5B43" w:rsidRDefault="008E5B43" w:rsidP="008E5B43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:rsidR="00505622" w:rsidRDefault="00505622" w:rsidP="00DE6E81"/>
    <w:p w:rsidR="00505622" w:rsidRDefault="004552A2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:rsidR="004552A2" w:rsidRPr="00505622" w:rsidRDefault="007A1A65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</w:t>
      </w:r>
      <w:r w:rsidR="004552A2">
        <w:rPr>
          <w:b/>
          <w:sz w:val="40"/>
          <w:szCs w:val="40"/>
        </w:rPr>
        <w:t>LISIS</w:t>
      </w:r>
    </w:p>
    <w:p w:rsidR="00505622" w:rsidRDefault="00505622" w:rsidP="00505622">
      <w:pPr>
        <w:jc w:val="center"/>
      </w:pPr>
    </w:p>
    <w:p w:rsidR="00505622" w:rsidRDefault="00505622" w:rsidP="00505622">
      <w:pPr>
        <w:jc w:val="center"/>
      </w:pPr>
    </w:p>
    <w:p w:rsidR="00DE6E81" w:rsidRDefault="00DE6E81" w:rsidP="00505622">
      <w:pPr>
        <w:jc w:val="center"/>
      </w:pPr>
      <w:r>
        <w:rPr>
          <w:noProof/>
          <w:lang w:eastAsia="es-UY"/>
        </w:rPr>
        <w:drawing>
          <wp:inline distT="0" distB="0" distL="0" distR="0">
            <wp:extent cx="1517218" cy="180000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sentacio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21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22" w:rsidRDefault="00505622" w:rsidP="00505622">
      <w:pPr>
        <w:jc w:val="center"/>
        <w:rPr>
          <w:b/>
        </w:rPr>
      </w:pPr>
      <w:r w:rsidRPr="00505622">
        <w:rPr>
          <w:b/>
        </w:rPr>
        <w:t>[</w:t>
      </w:r>
      <w:r w:rsidR="007F32AA">
        <w:rPr>
          <w:b/>
        </w:rPr>
        <w:t>Jordi Otero</w:t>
      </w:r>
      <w:r w:rsidR="007A1A65">
        <w:rPr>
          <w:b/>
        </w:rPr>
        <w:t xml:space="preserve"> – </w:t>
      </w:r>
      <w:r w:rsidR="007F32AA">
        <w:rPr>
          <w:b/>
        </w:rPr>
        <w:t>276719</w:t>
      </w:r>
      <w:r w:rsidR="007A1A65">
        <w:rPr>
          <w:b/>
        </w:rPr>
        <w:t>]</w:t>
      </w:r>
    </w:p>
    <w:p w:rsidR="00DE6E81" w:rsidRDefault="00DE6E81" w:rsidP="00505622">
      <w:pPr>
        <w:jc w:val="center"/>
        <w:rPr>
          <w:b/>
        </w:rPr>
      </w:pPr>
      <w:r>
        <w:rPr>
          <w:b/>
          <w:noProof/>
          <w:sz w:val="40"/>
          <w:szCs w:val="40"/>
          <w:lang w:eastAsia="es-UY"/>
        </w:rPr>
        <w:drawing>
          <wp:anchor distT="0" distB="0" distL="114300" distR="114300" simplePos="0" relativeHeight="251659264" behindDoc="0" locked="0" layoutInCell="1" allowOverlap="1" wp14:anchorId="3DAF962A" wp14:editId="14209E0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35255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296" y="21507"/>
                <wp:lineTo x="21296" y="0"/>
                <wp:lineTo x="0" y="0"/>
              </wp:wrapPolygon>
            </wp:wrapThrough>
            <wp:docPr id="12" name="Imagen 12" descr="C:\Users\gszucs\Desktop\ORT\Proframacion 1\OBLIGATORIO ft Jordi\IMG_1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zucs\Desktop\ORT\Proframacion 1\OBLIGATORIO ft Jordi\IMG_188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6E81" w:rsidRDefault="00DE6E81" w:rsidP="00505622">
      <w:pPr>
        <w:jc w:val="center"/>
        <w:rPr>
          <w:b/>
        </w:rPr>
      </w:pPr>
    </w:p>
    <w:p w:rsidR="00DE6E81" w:rsidRDefault="00DE6E81" w:rsidP="00505622">
      <w:pPr>
        <w:jc w:val="center"/>
        <w:rPr>
          <w:b/>
        </w:rPr>
      </w:pPr>
    </w:p>
    <w:p w:rsidR="00DE6E81" w:rsidRDefault="00DE6E81" w:rsidP="00505622">
      <w:pPr>
        <w:jc w:val="center"/>
        <w:rPr>
          <w:b/>
        </w:rPr>
      </w:pPr>
    </w:p>
    <w:p w:rsidR="00DE6E81" w:rsidRDefault="00DE6E81" w:rsidP="00505622">
      <w:pPr>
        <w:jc w:val="center"/>
        <w:rPr>
          <w:b/>
        </w:rPr>
      </w:pPr>
    </w:p>
    <w:p w:rsidR="004552A2" w:rsidRDefault="004552A2" w:rsidP="00505622">
      <w:pPr>
        <w:jc w:val="center"/>
        <w:rPr>
          <w:b/>
        </w:rPr>
      </w:pPr>
    </w:p>
    <w:p w:rsidR="004552A2" w:rsidRDefault="0063289F" w:rsidP="00DE6E81">
      <w:pPr>
        <w:jc w:val="center"/>
        <w:rPr>
          <w:b/>
        </w:rPr>
      </w:pPr>
      <w:r w:rsidRPr="00505622">
        <w:rPr>
          <w:b/>
        </w:rPr>
        <w:t>[</w:t>
      </w:r>
      <w:r w:rsidR="007F32AA">
        <w:rPr>
          <w:b/>
        </w:rPr>
        <w:t>Gastón Szucs</w:t>
      </w:r>
      <w:r w:rsidR="007A1A65">
        <w:rPr>
          <w:b/>
        </w:rPr>
        <w:t xml:space="preserve"> – </w:t>
      </w:r>
      <w:r w:rsidR="007F32AA">
        <w:rPr>
          <w:b/>
        </w:rPr>
        <w:t>231725</w:t>
      </w:r>
      <w:r w:rsidR="007A1A65">
        <w:rPr>
          <w:b/>
        </w:rPr>
        <w:t>]</w:t>
      </w:r>
    </w:p>
    <w:p w:rsidR="004552A2" w:rsidRDefault="00DE6E81" w:rsidP="00DE6E81">
      <w:pPr>
        <w:ind w:left="2124" w:firstLine="708"/>
        <w:rPr>
          <w:b/>
        </w:rPr>
      </w:pPr>
      <w:r>
        <w:rPr>
          <w:b/>
        </w:rPr>
        <w:lastRenderedPageBreak/>
        <w:t xml:space="preserve"> Grupo: </w:t>
      </w:r>
      <w:r w:rsidR="007F32AA">
        <w:rPr>
          <w:b/>
        </w:rPr>
        <w:t>1MD</w:t>
      </w:r>
    </w:p>
    <w:p w:rsidR="00505622" w:rsidRDefault="003563B8" w:rsidP="00505622">
      <w:pPr>
        <w:jc w:val="center"/>
        <w:rPr>
          <w:b/>
        </w:rPr>
      </w:pPr>
      <w:r>
        <w:rPr>
          <w:b/>
        </w:rPr>
        <w:t>Docente</w:t>
      </w:r>
      <w:r w:rsidR="00DE6E81">
        <w:rPr>
          <w:b/>
        </w:rPr>
        <w:t xml:space="preserve">: </w:t>
      </w:r>
      <w:r w:rsidR="007F32AA">
        <w:rPr>
          <w:b/>
        </w:rPr>
        <w:t>Gonzalo Gentile</w:t>
      </w:r>
    </w:p>
    <w:p w:rsidR="008E5B43" w:rsidRPr="00505622" w:rsidRDefault="00DE6E81" w:rsidP="00DE6E81">
      <w:pPr>
        <w:ind w:firstLine="708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AP/ATI</w:t>
      </w:r>
    </w:p>
    <w:p w:rsidR="007A1A65" w:rsidRDefault="007A1A65" w:rsidP="00505622">
      <w:pPr>
        <w:jc w:val="center"/>
        <w:rPr>
          <w:b/>
        </w:rPr>
      </w:pPr>
    </w:p>
    <w:p w:rsidR="00505622" w:rsidRDefault="004552A2" w:rsidP="00505622">
      <w:pPr>
        <w:jc w:val="center"/>
        <w:rPr>
          <w:b/>
        </w:rPr>
      </w:pPr>
      <w:r>
        <w:rPr>
          <w:b/>
        </w:rPr>
        <w:t xml:space="preserve">Fecha de entrega </w:t>
      </w:r>
      <w:r w:rsidR="00DE6E81">
        <w:rPr>
          <w:b/>
        </w:rPr>
        <w:t xml:space="preserve">del documento: </w:t>
      </w:r>
      <w:r w:rsidR="007F32AA">
        <w:rPr>
          <w:b/>
        </w:rPr>
        <w:t>26</w:t>
      </w:r>
      <w:r>
        <w:rPr>
          <w:b/>
        </w:rPr>
        <w:t>-</w:t>
      </w:r>
      <w:r w:rsidR="007F32AA">
        <w:rPr>
          <w:b/>
        </w:rPr>
        <w:t>05</w:t>
      </w:r>
      <w:r>
        <w:rPr>
          <w:b/>
        </w:rPr>
        <w:t>-</w:t>
      </w:r>
      <w:r w:rsidR="007F32AA">
        <w:rPr>
          <w:b/>
        </w:rPr>
        <w:t>2021</w:t>
      </w:r>
    </w:p>
    <w:p w:rsidR="00505622" w:rsidRPr="00A05B82" w:rsidRDefault="0063289F" w:rsidP="00A05B82">
      <w:pPr>
        <w:pStyle w:val="TituloNoIndice"/>
      </w:pPr>
      <w:r w:rsidRPr="00450F51"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EndPr/>
      <w:sdtContent>
        <w:p w:rsidR="000F1E36" w:rsidRDefault="000F1E36">
          <w:pPr>
            <w:pStyle w:val="TtulodeTDC"/>
          </w:pPr>
        </w:p>
        <w:p w:rsidR="003603E3" w:rsidRDefault="008726E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72945354" w:history="1">
            <w:r w:rsidR="003603E3" w:rsidRPr="00AB6814">
              <w:rPr>
                <w:rStyle w:val="Hipervnculo"/>
                <w:noProof/>
              </w:rPr>
              <w:t>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 general del problema a resolver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_Toc72945354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5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55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Tipos de usuario del sistema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_Toc72945355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5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56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Listado de funcionalidades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_Toc72945356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5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57" w:history="1">
            <w:r w:rsidR="003603E3" w:rsidRPr="00AB6814">
              <w:rPr>
                <w:rStyle w:val="Hipervnculo"/>
                <w:noProof/>
              </w:rPr>
              <w:t>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Detalle de Funcionalidades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_Toc72945357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6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0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F01 - Registrar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_Toc72945360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6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1" w:history="1">
            <w:r w:rsidR="003603E3" w:rsidRPr="00AB6814">
              <w:rPr>
                <w:rStyle w:val="Hipervnculo"/>
                <w:noProof/>
              </w:rPr>
              <w:t>2.1.1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_Toc72945361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6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2" w:history="1">
            <w:r w:rsidR="003603E3" w:rsidRPr="00AB6814">
              <w:rPr>
                <w:rStyle w:val="Hipervnculo"/>
                <w:noProof/>
              </w:rPr>
              <w:t>2.1.2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_Toc72945362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6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3" w:history="1">
            <w:r w:rsidR="003603E3" w:rsidRPr="00AB6814">
              <w:rPr>
                <w:rStyle w:val="Hipervnculo"/>
                <w:noProof/>
              </w:rPr>
              <w:t>2.1.3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_Toc72945363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6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4" w:history="1">
            <w:r w:rsidR="003603E3" w:rsidRPr="00AB6814">
              <w:rPr>
                <w:rStyle w:val="Hipervnculo"/>
                <w:noProof/>
              </w:rPr>
              <w:t>2.1.4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Validaciones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_Toc72945364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6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7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F02 - Ingresar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_Toc72945367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7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8" w:history="1">
            <w:r w:rsidR="003603E3" w:rsidRPr="00AB6814">
              <w:rPr>
                <w:rStyle w:val="Hipervnculo"/>
                <w:noProof/>
              </w:rPr>
              <w:t>2.2.1.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_Toc72945368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7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69" w:history="1">
            <w:r w:rsidR="003603E3" w:rsidRPr="00AB6814">
              <w:rPr>
                <w:rStyle w:val="Hipervnculo"/>
                <w:noProof/>
              </w:rPr>
              <w:t>2.2.2.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_Toc72945369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7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0" w:history="1">
            <w:r w:rsidR="003603E3" w:rsidRPr="00AB6814">
              <w:rPr>
                <w:rStyle w:val="Hipervnculo"/>
                <w:noProof/>
              </w:rPr>
              <w:t>2.2.3.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_Toc72945370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7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1" w:history="1">
            <w:r w:rsidR="003603E3" w:rsidRPr="00AB6814">
              <w:rPr>
                <w:rStyle w:val="Hipervnculo"/>
                <w:noProof/>
              </w:rPr>
              <w:t>2.2.4.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Validaciones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_Toc72945371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7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2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F03 – Asignar nivel alumno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_Toc72945372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7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3" w:history="1">
            <w:r w:rsidR="003603E3" w:rsidRPr="00AB6814">
              <w:rPr>
                <w:rStyle w:val="Hipervnculo"/>
                <w:noProof/>
              </w:rPr>
              <w:t>2.3.1.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_Toc72945373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7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4" w:history="1">
            <w:r w:rsidR="003603E3" w:rsidRPr="00AB6814">
              <w:rPr>
                <w:rStyle w:val="Hipervnculo"/>
                <w:noProof/>
              </w:rPr>
              <w:t>2.3.2.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_Toc72945374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8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5" w:history="1">
            <w:r w:rsidR="003603E3" w:rsidRPr="00AB6814">
              <w:rPr>
                <w:rStyle w:val="Hipervnculo"/>
                <w:noProof/>
              </w:rPr>
              <w:t>2.3.3.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_Toc72945375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8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6" w:history="1">
            <w:r w:rsidR="003603E3" w:rsidRPr="00AB6814">
              <w:rPr>
                <w:rStyle w:val="Hipervnculo"/>
                <w:noProof/>
              </w:rPr>
              <w:t>2.3.4.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Validaciones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_Toc72945376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8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7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F04 – Plantear ejercicios según nivel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_Toc72945377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8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8" w:history="1">
            <w:r w:rsidR="003603E3" w:rsidRPr="00AB6814">
              <w:rPr>
                <w:rStyle w:val="Hipervnculo"/>
                <w:noProof/>
              </w:rPr>
              <w:t>2.4.1.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_Toc72945378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8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79" w:history="1">
            <w:r w:rsidR="003603E3" w:rsidRPr="00AB6814">
              <w:rPr>
                <w:rStyle w:val="Hipervnculo"/>
                <w:noProof/>
              </w:rPr>
              <w:t>2.4.2.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_Toc72945379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8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0" w:history="1">
            <w:r w:rsidR="003603E3" w:rsidRPr="00AB6814">
              <w:rPr>
                <w:rStyle w:val="Hipervnculo"/>
                <w:noProof/>
              </w:rPr>
              <w:t>2.4.3.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_Toc72945380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9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1" w:history="1">
            <w:r w:rsidR="003603E3" w:rsidRPr="00AB6814">
              <w:rPr>
                <w:rStyle w:val="Hipervnculo"/>
                <w:noProof/>
              </w:rPr>
              <w:t>2.4.4.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Validaciones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_Toc72945381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9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2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F05 – Redactar devoluciones a tareas entregadas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_Toc72945382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9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3" w:history="1">
            <w:r w:rsidR="003603E3" w:rsidRPr="00AB6814">
              <w:rPr>
                <w:rStyle w:val="Hipervnculo"/>
                <w:noProof/>
              </w:rPr>
              <w:t>2.5.1.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_Toc72945383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9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4" w:history="1">
            <w:r w:rsidR="003603E3" w:rsidRPr="00AB6814">
              <w:rPr>
                <w:rStyle w:val="Hipervnculo"/>
                <w:noProof/>
              </w:rPr>
              <w:t>2.5.2.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_Toc72945384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9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5" w:history="1">
            <w:r w:rsidR="003603E3" w:rsidRPr="00AB6814">
              <w:rPr>
                <w:rStyle w:val="Hipervnculo"/>
                <w:noProof/>
              </w:rPr>
              <w:t>2.5.3.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_Toc72945385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9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6" w:history="1">
            <w:r w:rsidR="003603E3" w:rsidRPr="00AB6814">
              <w:rPr>
                <w:rStyle w:val="Hipervnculo"/>
                <w:noProof/>
              </w:rPr>
              <w:t>2.5.4.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Validaciones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_Toc72945386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10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7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F-06 Visualizar estadísticas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_Toc72945387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10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8" w:history="1">
            <w:r w:rsidR="003603E3" w:rsidRPr="00AB6814">
              <w:rPr>
                <w:rStyle w:val="Hipervnculo"/>
                <w:noProof/>
              </w:rPr>
              <w:t>2.6.1.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_Toc72945388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10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89" w:history="1">
            <w:r w:rsidR="003603E3" w:rsidRPr="00AB6814">
              <w:rPr>
                <w:rStyle w:val="Hipervnculo"/>
                <w:noProof/>
              </w:rPr>
              <w:t>2.6.2.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_Toc72945389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10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0" w:history="1">
            <w:r w:rsidR="003603E3" w:rsidRPr="00AB6814">
              <w:rPr>
                <w:rStyle w:val="Hipervnculo"/>
                <w:noProof/>
              </w:rPr>
              <w:t>2.6.3.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_Toc72945390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10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1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F07 – Ver ejercicios planteados para su nivel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_Toc72945391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2" w:history="1">
            <w:r w:rsidR="003603E3" w:rsidRPr="00AB6814">
              <w:rPr>
                <w:rStyle w:val="Hipervnculo"/>
                <w:noProof/>
              </w:rPr>
              <w:t>2.7.1.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_Toc72945392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3" w:history="1">
            <w:r w:rsidR="003603E3" w:rsidRPr="00AB6814">
              <w:rPr>
                <w:rStyle w:val="Hipervnculo"/>
                <w:noProof/>
              </w:rPr>
              <w:t>2.7.2.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_Toc72945393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4" w:history="1">
            <w:r w:rsidR="003603E3" w:rsidRPr="00AB6814">
              <w:rPr>
                <w:rStyle w:val="Hipervnculo"/>
                <w:noProof/>
              </w:rPr>
              <w:t>2.7.3.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_Toc72945394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5" w:history="1">
            <w:r w:rsidR="003603E3" w:rsidRPr="00AB6814">
              <w:rPr>
                <w:rStyle w:val="Hipervnculo"/>
                <w:noProof/>
              </w:rPr>
              <w:t>2.7.4.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Validaciones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_Toc72945395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6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F08 – Entrega de ejercicios con audios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_Toc72945396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7" w:history="1">
            <w:r w:rsidR="003603E3" w:rsidRPr="00AB6814">
              <w:rPr>
                <w:rStyle w:val="Hipervnculo"/>
                <w:noProof/>
              </w:rPr>
              <w:t>2.8.1.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_Toc72945397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8" w:history="1">
            <w:r w:rsidR="003603E3" w:rsidRPr="00AB6814">
              <w:rPr>
                <w:rStyle w:val="Hipervnculo"/>
                <w:noProof/>
              </w:rPr>
              <w:t>2.8.2.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_Toc72945398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11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399" w:history="1">
            <w:r w:rsidR="003603E3" w:rsidRPr="00AB6814">
              <w:rPr>
                <w:rStyle w:val="Hipervnculo"/>
                <w:noProof/>
              </w:rPr>
              <w:t>2.8.3.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_Toc72945399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12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0" w:history="1">
            <w:r w:rsidR="003603E3" w:rsidRPr="00AB6814">
              <w:rPr>
                <w:rStyle w:val="Hipervnculo"/>
                <w:noProof/>
              </w:rPr>
              <w:t>2.8.4.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Validaciones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_Toc72945400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12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1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F09 – Ver ejercicios resueltos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_Toc72945401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12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2" w:history="1">
            <w:r w:rsidR="003603E3" w:rsidRPr="00AB6814">
              <w:rPr>
                <w:rStyle w:val="Hipervnculo"/>
                <w:noProof/>
              </w:rPr>
              <w:t>2.9.1.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_Toc72945402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12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3" w:history="1">
            <w:r w:rsidR="003603E3" w:rsidRPr="00AB6814">
              <w:rPr>
                <w:rStyle w:val="Hipervnculo"/>
                <w:noProof/>
              </w:rPr>
              <w:t>2.9.2.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_Toc72945403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12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4" w:history="1">
            <w:r w:rsidR="003603E3" w:rsidRPr="00AB6814">
              <w:rPr>
                <w:rStyle w:val="Hipervnculo"/>
                <w:noProof/>
              </w:rPr>
              <w:t>2.9.3.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_Toc72945404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12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5" w:history="1">
            <w:r w:rsidR="003603E3" w:rsidRPr="00AB681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F10- Visualizar información estadística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_Toc72945405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13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6" w:history="1">
            <w:r w:rsidR="003603E3" w:rsidRPr="00AB6814">
              <w:rPr>
                <w:rStyle w:val="Hipervnculo"/>
                <w:noProof/>
              </w:rPr>
              <w:t>2.10.1.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Acceso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_Toc72945406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13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7" w:history="1">
            <w:r w:rsidR="003603E3" w:rsidRPr="00AB6814">
              <w:rPr>
                <w:rStyle w:val="Hipervnculo"/>
                <w:noProof/>
              </w:rPr>
              <w:t>2.10.2.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Descripción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_Toc72945407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13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3603E3" w:rsidRDefault="00D52D5B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72945408" w:history="1">
            <w:r w:rsidR="003603E3" w:rsidRPr="00AB6814">
              <w:rPr>
                <w:rStyle w:val="Hipervnculo"/>
                <w:noProof/>
              </w:rPr>
              <w:t>2.10.3.</w:t>
            </w:r>
            <w:r w:rsidR="003603E3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3603E3" w:rsidRPr="00AB6814">
              <w:rPr>
                <w:rStyle w:val="Hipervnculo"/>
                <w:noProof/>
              </w:rPr>
              <w:t>Interfaz de usuario</w:t>
            </w:r>
            <w:r w:rsidR="003603E3">
              <w:rPr>
                <w:noProof/>
                <w:webHidden/>
              </w:rPr>
              <w:tab/>
            </w:r>
            <w:r w:rsidR="003603E3">
              <w:rPr>
                <w:noProof/>
                <w:webHidden/>
              </w:rPr>
              <w:fldChar w:fldCharType="begin"/>
            </w:r>
            <w:r w:rsidR="003603E3">
              <w:rPr>
                <w:noProof/>
                <w:webHidden/>
              </w:rPr>
              <w:instrText xml:space="preserve"> PAGEREF _Toc72945408 \h </w:instrText>
            </w:r>
            <w:r w:rsidR="003603E3">
              <w:rPr>
                <w:noProof/>
                <w:webHidden/>
              </w:rPr>
            </w:r>
            <w:r w:rsidR="003603E3">
              <w:rPr>
                <w:noProof/>
                <w:webHidden/>
              </w:rPr>
              <w:fldChar w:fldCharType="separate"/>
            </w:r>
            <w:r w:rsidR="003603E3">
              <w:rPr>
                <w:noProof/>
                <w:webHidden/>
              </w:rPr>
              <w:t>13</w:t>
            </w:r>
            <w:r w:rsidR="003603E3">
              <w:rPr>
                <w:noProof/>
                <w:webHidden/>
              </w:rPr>
              <w:fldChar w:fldCharType="end"/>
            </w:r>
          </w:hyperlink>
        </w:p>
        <w:p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:rsidR="009607B2" w:rsidRPr="000F1E36" w:rsidRDefault="00505622" w:rsidP="002139E1">
      <w:pPr>
        <w:pStyle w:val="Titulo1Numerado"/>
        <w:spacing w:before="0" w:after="0"/>
      </w:pPr>
      <w:r w:rsidRPr="00450F51">
        <w:lastRenderedPageBreak/>
        <w:t xml:space="preserve"> </w:t>
      </w:r>
      <w:bookmarkStart w:id="0" w:name="_Toc72945354"/>
      <w:r w:rsidR="00B74B10">
        <w:t>Descripción general</w:t>
      </w:r>
      <w:r w:rsidR="008E5B43">
        <w:t xml:space="preserve"> del problema a reso</w:t>
      </w:r>
      <w:r w:rsidR="007A1A65">
        <w:t>l</w:t>
      </w:r>
      <w:r w:rsidR="008E5B43">
        <w:t>ver</w:t>
      </w:r>
      <w:bookmarkEnd w:id="0"/>
    </w:p>
    <w:p w:rsidR="00570E31" w:rsidRDefault="005F2F53" w:rsidP="002139E1">
      <w:pPr>
        <w:spacing w:after="0"/>
      </w:pPr>
      <w:r>
        <w:t>Se solicita una aplicación para poder gestionar las cla</w:t>
      </w:r>
      <w:r w:rsidR="00105539">
        <w:t xml:space="preserve">ses a distancia de música, y </w:t>
      </w:r>
      <w:r w:rsidR="00576E3A">
        <w:t xml:space="preserve">así poder </w:t>
      </w:r>
      <w:r>
        <w:t>tener un vínculo</w:t>
      </w:r>
      <w:r w:rsidR="00570E31">
        <w:t xml:space="preserve"> más estrecho</w:t>
      </w:r>
      <w:r w:rsidR="00105539">
        <w:t xml:space="preserve"> con los alumnos.</w:t>
      </w:r>
    </w:p>
    <w:p w:rsidR="00570E31" w:rsidRDefault="005F2F53" w:rsidP="002139E1">
      <w:pPr>
        <w:spacing w:after="0"/>
      </w:pPr>
      <w:r>
        <w:t xml:space="preserve">La aplicación debe ser útil para que tanto docentes como alumnos hagan uso de ella. </w:t>
      </w:r>
      <w:r w:rsidR="00576E3A">
        <w:t xml:space="preserve">Debe </w:t>
      </w:r>
      <w:r>
        <w:t xml:space="preserve">permitir </w:t>
      </w:r>
      <w:r w:rsidR="00570E31">
        <w:t xml:space="preserve">que ambos </w:t>
      </w:r>
      <w:r w:rsidR="00105539">
        <w:t>se registren. C</w:t>
      </w:r>
      <w:r>
        <w:t>ada tipo de us</w:t>
      </w:r>
      <w:r w:rsidR="00105539">
        <w:t>uario tendrá</w:t>
      </w:r>
      <w:r w:rsidR="00576E3A">
        <w:t xml:space="preserve"> </w:t>
      </w:r>
      <w:r>
        <w:t>una interfaz distinta.</w:t>
      </w:r>
    </w:p>
    <w:p w:rsidR="005F2F53" w:rsidRDefault="005F2F53" w:rsidP="002139E1">
      <w:pPr>
        <w:spacing w:after="0"/>
      </w:pPr>
      <w:r>
        <w:t xml:space="preserve"> Los docentes pueden plantear ejercicios según el nivel de sus alumnos, devoluciones y ver sus estadísticas. </w:t>
      </w:r>
    </w:p>
    <w:p w:rsidR="005F2F53" w:rsidRDefault="005F2F53" w:rsidP="002139E1">
      <w:pPr>
        <w:spacing w:after="0"/>
      </w:pPr>
      <w:r>
        <w:t xml:space="preserve">El perfil de alumnos podrá </w:t>
      </w:r>
      <w:r w:rsidR="00570E31">
        <w:t>ver todos los ejercicios planteados por el docente para su nivel, entregar ejercicios con sus audios correspondientes, ver todos sus ejercicios resueltos y visualizar sus estadísticas.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03056D" w:rsidTr="004552A2">
        <w:tc>
          <w:tcPr>
            <w:tcW w:w="4289" w:type="dxa"/>
          </w:tcPr>
          <w:p w:rsidR="0003056D" w:rsidRPr="002E433C" w:rsidRDefault="0003056D" w:rsidP="002139E1">
            <w:pPr>
              <w:pStyle w:val="TituloIlustracinTabla"/>
              <w:spacing w:line="360" w:lineRule="auto"/>
            </w:pPr>
          </w:p>
        </w:tc>
        <w:tc>
          <w:tcPr>
            <w:tcW w:w="4215" w:type="dxa"/>
          </w:tcPr>
          <w:p w:rsidR="0003056D" w:rsidRPr="00C01B55" w:rsidRDefault="0003056D" w:rsidP="002139E1">
            <w:pPr>
              <w:pStyle w:val="Prrafodelista"/>
              <w:keepNext/>
              <w:spacing w:after="0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:rsidR="009607B2" w:rsidRDefault="004552A2" w:rsidP="002139E1">
      <w:pPr>
        <w:pStyle w:val="Titulo2Numerado"/>
        <w:spacing w:before="0" w:after="0"/>
      </w:pPr>
      <w:r>
        <w:t xml:space="preserve">  </w:t>
      </w:r>
      <w:bookmarkStart w:id="1" w:name="_Toc72945355"/>
      <w:r>
        <w:t>Tipos de usuario del sistema</w:t>
      </w:r>
      <w:bookmarkEnd w:id="1"/>
    </w:p>
    <w:p w:rsidR="007B2C04" w:rsidRDefault="007B2C04" w:rsidP="002139E1">
      <w:pPr>
        <w:spacing w:after="0"/>
      </w:pPr>
      <w:r>
        <w:t>Los tipos de usuari</w:t>
      </w:r>
      <w:r w:rsidR="00105539">
        <w:t>o que tendrán</w:t>
      </w:r>
      <w:r>
        <w:t xml:space="preserve"> acceso al sistema serán los siguientes:</w:t>
      </w:r>
    </w:p>
    <w:p w:rsidR="007B2C04" w:rsidRDefault="007B2C04" w:rsidP="002139E1">
      <w:pPr>
        <w:spacing w:after="0"/>
      </w:pPr>
      <w:r>
        <w:t>Alumno</w:t>
      </w:r>
    </w:p>
    <w:p w:rsidR="007B2C04" w:rsidRPr="007B2C04" w:rsidRDefault="00A379AA" w:rsidP="002139E1">
      <w:pPr>
        <w:spacing w:after="0"/>
      </w:pPr>
      <w:r>
        <w:t>Docente</w:t>
      </w:r>
    </w:p>
    <w:p w:rsidR="004552A2" w:rsidRDefault="00B74B10" w:rsidP="002139E1">
      <w:pPr>
        <w:pStyle w:val="Titulo2Numerado"/>
        <w:spacing w:after="0"/>
      </w:pPr>
      <w:bookmarkStart w:id="2" w:name="_Toc72945356"/>
      <w:r>
        <w:t>Listado de funcionalidades</w:t>
      </w:r>
      <w:bookmarkEnd w:id="2"/>
    </w:p>
    <w:p w:rsidR="00CC0035" w:rsidRDefault="00CC0035" w:rsidP="002139E1">
      <w:pPr>
        <w:spacing w:after="0"/>
      </w:pPr>
      <w:r>
        <w:t xml:space="preserve">F01 – Registrar </w:t>
      </w:r>
    </w:p>
    <w:p w:rsidR="00CC0035" w:rsidRDefault="00CC0035" w:rsidP="002139E1">
      <w:pPr>
        <w:spacing w:after="0"/>
      </w:pPr>
      <w:r>
        <w:t xml:space="preserve">F02 – Ingresar </w:t>
      </w:r>
    </w:p>
    <w:p w:rsidR="00794386" w:rsidRDefault="007B2C04" w:rsidP="002139E1">
      <w:pPr>
        <w:spacing w:after="0"/>
      </w:pPr>
      <w:r>
        <w:t xml:space="preserve">F03 – Asignar nivel alumno </w:t>
      </w:r>
    </w:p>
    <w:p w:rsidR="007B2C04" w:rsidRDefault="00794386" w:rsidP="002139E1">
      <w:pPr>
        <w:spacing w:after="0"/>
      </w:pPr>
      <w:r>
        <w:t>F04 – Plantear ejercicios según nivel</w:t>
      </w:r>
    </w:p>
    <w:p w:rsidR="00794386" w:rsidRDefault="00794386" w:rsidP="002139E1">
      <w:pPr>
        <w:spacing w:after="0"/>
      </w:pPr>
      <w:r>
        <w:t xml:space="preserve">F05 – Redactar devoluciones a tareas entregadas </w:t>
      </w:r>
    </w:p>
    <w:p w:rsidR="00794386" w:rsidRDefault="00794386" w:rsidP="002139E1">
      <w:pPr>
        <w:spacing w:after="0"/>
      </w:pPr>
      <w:r>
        <w:t xml:space="preserve">F06 – Visualizar estadística </w:t>
      </w:r>
    </w:p>
    <w:p w:rsidR="00794386" w:rsidRDefault="00CC0035" w:rsidP="002139E1">
      <w:pPr>
        <w:spacing w:after="0"/>
      </w:pPr>
      <w:r>
        <w:t>F07</w:t>
      </w:r>
      <w:r w:rsidR="00794386">
        <w:t xml:space="preserve"> – Ver ejercicios planteados para su nivel </w:t>
      </w:r>
    </w:p>
    <w:p w:rsidR="00794386" w:rsidRDefault="00CC0035" w:rsidP="002139E1">
      <w:pPr>
        <w:spacing w:after="0"/>
      </w:pPr>
      <w:r>
        <w:t>F08</w:t>
      </w:r>
      <w:r w:rsidR="00794386">
        <w:t xml:space="preserve"> – Entrega de ejercicios con audios </w:t>
      </w:r>
    </w:p>
    <w:p w:rsidR="00794386" w:rsidRDefault="00794386" w:rsidP="002139E1">
      <w:pPr>
        <w:spacing w:after="0"/>
      </w:pPr>
      <w:r>
        <w:t>F</w:t>
      </w:r>
      <w:r w:rsidR="00CC0035">
        <w:t>09</w:t>
      </w:r>
      <w:r>
        <w:t xml:space="preserve"> – Ver ejercicios resueltos </w:t>
      </w:r>
    </w:p>
    <w:p w:rsidR="00CC0035" w:rsidRDefault="00794386" w:rsidP="002139E1">
      <w:pPr>
        <w:spacing w:after="0"/>
      </w:pPr>
      <w:r>
        <w:t>F</w:t>
      </w:r>
      <w:r w:rsidR="00CC0035">
        <w:t>10</w:t>
      </w:r>
      <w:r>
        <w:t xml:space="preserve"> – Visualizar información estadística </w:t>
      </w:r>
    </w:p>
    <w:p w:rsidR="00486C9C" w:rsidRDefault="00486C9C" w:rsidP="002139E1">
      <w:pPr>
        <w:spacing w:after="0"/>
        <w:jc w:val="left"/>
      </w:pPr>
      <w:r>
        <w:br w:type="page"/>
      </w:r>
    </w:p>
    <w:p w:rsidR="00505622" w:rsidRPr="000F1E36" w:rsidRDefault="00B74B10" w:rsidP="002139E1">
      <w:pPr>
        <w:pStyle w:val="Titulo1Numerado"/>
        <w:spacing w:before="0" w:after="0"/>
      </w:pPr>
      <w:bookmarkStart w:id="3" w:name="_Toc72945357"/>
      <w:r>
        <w:lastRenderedPageBreak/>
        <w:t>Detalle de Funcionalidades</w:t>
      </w:r>
      <w:bookmarkEnd w:id="3"/>
    </w:p>
    <w:p w:rsidR="00CC0420" w:rsidRPr="00CC0420" w:rsidRDefault="00CC0420" w:rsidP="002139E1">
      <w:pPr>
        <w:pStyle w:val="Prrafodelista"/>
        <w:keepNext/>
        <w:keepLines/>
        <w:numPr>
          <w:ilvl w:val="0"/>
          <w:numId w:val="19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4" w:name="_Toc72437669"/>
      <w:bookmarkStart w:id="5" w:name="_Toc72437693"/>
      <w:bookmarkStart w:id="6" w:name="_Toc72438044"/>
      <w:bookmarkStart w:id="7" w:name="_Toc72438151"/>
      <w:bookmarkStart w:id="8" w:name="_Toc72438800"/>
      <w:bookmarkStart w:id="9" w:name="_Toc72438828"/>
      <w:bookmarkStart w:id="10" w:name="_Toc72439103"/>
      <w:bookmarkStart w:id="11" w:name="_Toc72439741"/>
      <w:bookmarkStart w:id="12" w:name="_Toc72440031"/>
      <w:bookmarkStart w:id="13" w:name="_Toc72570060"/>
      <w:bookmarkStart w:id="14" w:name="_Toc72570102"/>
      <w:bookmarkStart w:id="15" w:name="_Toc72571310"/>
      <w:bookmarkStart w:id="16" w:name="_Toc72945303"/>
      <w:bookmarkStart w:id="17" w:name="_Toc7294535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827B6" w:rsidRPr="00E827B6" w:rsidRDefault="00E827B6" w:rsidP="002139E1">
      <w:pPr>
        <w:pStyle w:val="Prrafodelista"/>
        <w:keepNext/>
        <w:keepLines/>
        <w:numPr>
          <w:ilvl w:val="0"/>
          <w:numId w:val="16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18" w:name="_Toc72438045"/>
      <w:bookmarkStart w:id="19" w:name="_Toc72438152"/>
      <w:bookmarkStart w:id="20" w:name="_Toc72438801"/>
      <w:bookmarkStart w:id="21" w:name="_Toc72438829"/>
      <w:bookmarkStart w:id="22" w:name="_Toc72439104"/>
      <w:bookmarkStart w:id="23" w:name="_Toc72439742"/>
      <w:bookmarkStart w:id="24" w:name="_Toc72440032"/>
      <w:bookmarkStart w:id="25" w:name="_Toc72570061"/>
      <w:bookmarkStart w:id="26" w:name="_Toc72570103"/>
      <w:bookmarkStart w:id="27" w:name="_Toc72571311"/>
      <w:bookmarkStart w:id="28" w:name="_Toc72945304"/>
      <w:bookmarkStart w:id="29" w:name="_Toc72945359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B81ECE" w:rsidRPr="00E827B6" w:rsidRDefault="00B74B10" w:rsidP="002139E1">
      <w:pPr>
        <w:pStyle w:val="Titulo2Numerado"/>
        <w:spacing w:before="0" w:after="0"/>
      </w:pPr>
      <w:r w:rsidRPr="00E827B6">
        <w:t xml:space="preserve"> </w:t>
      </w:r>
      <w:bookmarkStart w:id="30" w:name="_Toc72945360"/>
      <w:r w:rsidRPr="00E827B6">
        <w:t xml:space="preserve">F01 </w:t>
      </w:r>
      <w:r w:rsidR="00E827B6" w:rsidRPr="00E827B6">
        <w:t xml:space="preserve">- </w:t>
      </w:r>
      <w:r w:rsidR="00CC0420" w:rsidRPr="00E827B6">
        <w:t>Registrar</w:t>
      </w:r>
      <w:bookmarkEnd w:id="30"/>
      <w:r w:rsidR="00CC0035" w:rsidRPr="00E827B6">
        <w:t xml:space="preserve"> </w:t>
      </w:r>
    </w:p>
    <w:p w:rsidR="00E3307C" w:rsidRDefault="00B74B10" w:rsidP="002139E1">
      <w:pPr>
        <w:pStyle w:val="Titulo3Numerado"/>
        <w:numPr>
          <w:ilvl w:val="2"/>
          <w:numId w:val="19"/>
        </w:numPr>
        <w:spacing w:before="0" w:after="0" w:line="360" w:lineRule="auto"/>
      </w:pPr>
      <w:bookmarkStart w:id="31" w:name="_Toc447566482"/>
      <w:bookmarkStart w:id="32" w:name="_Toc72945361"/>
      <w:r>
        <w:t>Acceso</w:t>
      </w:r>
      <w:bookmarkEnd w:id="31"/>
      <w:bookmarkEnd w:id="32"/>
    </w:p>
    <w:p w:rsidR="00F777EF" w:rsidRDefault="00E827B6" w:rsidP="002139E1">
      <w:pPr>
        <w:spacing w:after="0"/>
      </w:pPr>
      <w:r>
        <w:t>Docent</w:t>
      </w:r>
      <w:r w:rsidR="00A379AA">
        <w:t>e</w:t>
      </w:r>
    </w:p>
    <w:p w:rsidR="00083C95" w:rsidRDefault="00A379AA" w:rsidP="002139E1">
      <w:pPr>
        <w:spacing w:after="0"/>
      </w:pPr>
      <w:r>
        <w:t>Alumno</w:t>
      </w:r>
    </w:p>
    <w:p w:rsidR="008E5B43" w:rsidRDefault="008E5B43" w:rsidP="002139E1">
      <w:pPr>
        <w:pStyle w:val="Titulo3Numerado"/>
        <w:numPr>
          <w:ilvl w:val="2"/>
          <w:numId w:val="19"/>
        </w:numPr>
        <w:spacing w:before="0" w:after="0" w:line="360" w:lineRule="auto"/>
      </w:pPr>
      <w:bookmarkStart w:id="33" w:name="_Toc72945362"/>
      <w:r>
        <w:t>Descripción</w:t>
      </w:r>
      <w:bookmarkEnd w:id="33"/>
    </w:p>
    <w:p w:rsidR="003C531E" w:rsidRDefault="003C531E" w:rsidP="002139E1">
      <w:pPr>
        <w:spacing w:after="0"/>
      </w:pPr>
      <w:r>
        <w:t>El objetivo es que el usuario que haga uso de la aplicación pueda crear un perfil como docente o alumno, con un nombre de usuario que debe ser único e irrepetible para cada uno y debe tener una contraseña con restricciones, la cual debe ingresar correctamente para acceder a su perfil.</w:t>
      </w:r>
    </w:p>
    <w:p w:rsidR="00F777EF" w:rsidRDefault="00D651C1" w:rsidP="002139E1">
      <w:pPr>
        <w:spacing w:after="0"/>
      </w:pPr>
      <w:r>
        <w:t>La</w:t>
      </w:r>
      <w:r w:rsidR="00F777EF">
        <w:t xml:space="preserve"> </w:t>
      </w:r>
      <w:r w:rsidR="00083C95">
        <w:t xml:space="preserve">función </w:t>
      </w:r>
      <w:r w:rsidR="00F777EF">
        <w:t>registrarse</w:t>
      </w:r>
      <w:r>
        <w:t xml:space="preserve"> contara con 3 campos de texto (nombre, nombre de usuario y contraseña), un desplegable</w:t>
      </w:r>
      <w:r w:rsidR="002139E1">
        <w:t xml:space="preserve"> para seleccionar si es docente o alumno</w:t>
      </w:r>
      <w:r>
        <w:t xml:space="preserve"> y un botón para hacer efectivo el registro.</w:t>
      </w:r>
      <w:r w:rsidR="003C531E">
        <w:t>)</w:t>
      </w:r>
    </w:p>
    <w:p w:rsidR="008E5B43" w:rsidRDefault="008E5B43" w:rsidP="002139E1">
      <w:pPr>
        <w:pStyle w:val="Titulo3Numerado"/>
        <w:numPr>
          <w:ilvl w:val="2"/>
          <w:numId w:val="19"/>
        </w:numPr>
        <w:spacing w:before="0" w:after="0" w:line="360" w:lineRule="auto"/>
      </w:pPr>
      <w:bookmarkStart w:id="34" w:name="_Toc72945363"/>
      <w:r>
        <w:t>Interfaz de usuario</w:t>
      </w:r>
      <w:bookmarkEnd w:id="34"/>
    </w:p>
    <w:p w:rsidR="00832582" w:rsidRPr="00832582" w:rsidRDefault="00832582" w:rsidP="00832582">
      <w:r>
        <w:rPr>
          <w:noProof/>
          <w:lang w:eastAsia="es-UY"/>
        </w:rPr>
        <w:drawing>
          <wp:inline distT="0" distB="0" distL="0" distR="0">
            <wp:extent cx="4486901" cy="2629267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43" w:rsidRDefault="008E5B43" w:rsidP="002139E1">
      <w:pPr>
        <w:pStyle w:val="Titulo3Numerado"/>
        <w:numPr>
          <w:ilvl w:val="2"/>
          <w:numId w:val="19"/>
        </w:numPr>
        <w:spacing w:before="0" w:after="0" w:line="360" w:lineRule="auto"/>
      </w:pPr>
      <w:bookmarkStart w:id="35" w:name="_Toc72945364"/>
      <w:r>
        <w:t>Validaciones</w:t>
      </w:r>
      <w:bookmarkEnd w:id="35"/>
    </w:p>
    <w:p w:rsidR="00F777EF" w:rsidRDefault="00F777EF" w:rsidP="002139E1">
      <w:pPr>
        <w:spacing w:after="0"/>
      </w:pPr>
      <w:r>
        <w:t>El usuario del docente/alumno debe ser único, la contraseña debe tener un mínimo de 4 caracteres, al menos una mayúscula, una minúscula y un número.</w:t>
      </w:r>
    </w:p>
    <w:p w:rsidR="00F777EF" w:rsidRDefault="00F777EF" w:rsidP="002139E1">
      <w:pPr>
        <w:spacing w:after="0"/>
      </w:pPr>
      <w:r>
        <w:t>Si el usuario ya existe, el mensaje será “Nombre existente” y deberá ingresar un nuevo nombre.</w:t>
      </w:r>
    </w:p>
    <w:p w:rsidR="007B2C04" w:rsidRDefault="00F777EF" w:rsidP="002139E1">
      <w:pPr>
        <w:spacing w:after="0"/>
      </w:pPr>
      <w:r>
        <w:t>Cuando un</w:t>
      </w:r>
      <w:r w:rsidR="002F294D">
        <w:t xml:space="preserve"> nuevo</w:t>
      </w:r>
      <w:r>
        <w:t xml:space="preserve"> alumno se registra su</w:t>
      </w:r>
      <w:r w:rsidR="007B2C04">
        <w:t xml:space="preserve"> nivel por defecto es “inicial”.</w:t>
      </w:r>
    </w:p>
    <w:p w:rsidR="007C2580" w:rsidRDefault="007C2580" w:rsidP="002139E1">
      <w:pPr>
        <w:spacing w:after="0"/>
      </w:pPr>
    </w:p>
    <w:p w:rsidR="00CC0420" w:rsidRPr="00CC0420" w:rsidRDefault="00CC0420" w:rsidP="002139E1">
      <w:pPr>
        <w:pStyle w:val="Prrafodelista"/>
        <w:keepNext/>
        <w:keepLines/>
        <w:numPr>
          <w:ilvl w:val="1"/>
          <w:numId w:val="19"/>
        </w:numPr>
        <w:spacing w:after="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  <w:bookmarkStart w:id="36" w:name="_Toc72437334"/>
      <w:bookmarkStart w:id="37" w:name="_Toc72437532"/>
      <w:bookmarkStart w:id="38" w:name="_Toc72437675"/>
      <w:bookmarkStart w:id="39" w:name="_Toc72437699"/>
      <w:bookmarkStart w:id="40" w:name="_Toc72438051"/>
      <w:bookmarkStart w:id="41" w:name="_Toc72438158"/>
      <w:bookmarkStart w:id="42" w:name="_Toc72438807"/>
      <w:bookmarkStart w:id="43" w:name="_Toc72438835"/>
      <w:bookmarkStart w:id="44" w:name="_Toc72439110"/>
      <w:bookmarkStart w:id="45" w:name="_Toc72439748"/>
      <w:bookmarkStart w:id="46" w:name="_Toc72440038"/>
      <w:bookmarkStart w:id="47" w:name="_Toc72570067"/>
      <w:bookmarkStart w:id="48" w:name="_Toc72570109"/>
      <w:bookmarkStart w:id="49" w:name="_Toc72571317"/>
      <w:bookmarkStart w:id="50" w:name="_Toc72945310"/>
      <w:bookmarkStart w:id="51" w:name="_Toc7294536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CC0420" w:rsidRPr="00CC0420" w:rsidRDefault="00CC0420" w:rsidP="002139E1">
      <w:pPr>
        <w:pStyle w:val="Prrafodelista"/>
        <w:keepNext/>
        <w:keepLines/>
        <w:numPr>
          <w:ilvl w:val="1"/>
          <w:numId w:val="19"/>
        </w:numPr>
        <w:spacing w:after="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  <w:bookmarkStart w:id="52" w:name="_Toc72437335"/>
      <w:bookmarkStart w:id="53" w:name="_Toc72437533"/>
      <w:bookmarkStart w:id="54" w:name="_Toc72437676"/>
      <w:bookmarkStart w:id="55" w:name="_Toc72437700"/>
      <w:bookmarkStart w:id="56" w:name="_Toc72438052"/>
      <w:bookmarkStart w:id="57" w:name="_Toc72438159"/>
      <w:bookmarkStart w:id="58" w:name="_Toc72438808"/>
      <w:bookmarkStart w:id="59" w:name="_Toc72438836"/>
      <w:bookmarkStart w:id="60" w:name="_Toc72439111"/>
      <w:bookmarkStart w:id="61" w:name="_Toc72439749"/>
      <w:bookmarkStart w:id="62" w:name="_Toc72440039"/>
      <w:bookmarkStart w:id="63" w:name="_Toc72570068"/>
      <w:bookmarkStart w:id="64" w:name="_Toc72570110"/>
      <w:bookmarkStart w:id="65" w:name="_Toc72571318"/>
      <w:bookmarkStart w:id="66" w:name="_Toc72945311"/>
      <w:bookmarkStart w:id="67" w:name="_Toc72945366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450F51" w:rsidRDefault="00CC0420" w:rsidP="002139E1">
      <w:pPr>
        <w:pStyle w:val="Titulo2Numerado"/>
        <w:spacing w:before="0" w:after="0"/>
      </w:pPr>
      <w:bookmarkStart w:id="68" w:name="_Toc72437336"/>
      <w:bookmarkStart w:id="69" w:name="_Toc72437534"/>
      <w:bookmarkStart w:id="70" w:name="_Toc72437677"/>
      <w:bookmarkStart w:id="71" w:name="_Toc72437701"/>
      <w:bookmarkStart w:id="72" w:name="_Toc72438053"/>
      <w:bookmarkEnd w:id="68"/>
      <w:bookmarkEnd w:id="69"/>
      <w:bookmarkEnd w:id="70"/>
      <w:bookmarkEnd w:id="71"/>
      <w:bookmarkEnd w:id="72"/>
      <w:r w:rsidRPr="00E827B6">
        <w:t xml:space="preserve"> </w:t>
      </w:r>
      <w:bookmarkStart w:id="73" w:name="_Toc72945367"/>
      <w:r w:rsidRPr="00E827B6">
        <w:t>F02</w:t>
      </w:r>
      <w:r w:rsidR="00E827B6">
        <w:t xml:space="preserve"> </w:t>
      </w:r>
      <w:r w:rsidRPr="00E827B6">
        <w:t>- Ingresar</w:t>
      </w:r>
      <w:bookmarkEnd w:id="73"/>
    </w:p>
    <w:p w:rsidR="00E827B6" w:rsidRDefault="00E827B6" w:rsidP="002139E1">
      <w:pPr>
        <w:pStyle w:val="Titulo3Numerado"/>
        <w:spacing w:before="0" w:after="0" w:line="360" w:lineRule="auto"/>
      </w:pPr>
      <w:bookmarkStart w:id="74" w:name="_Toc72945368"/>
      <w:r>
        <w:t>Acceso</w:t>
      </w:r>
      <w:bookmarkEnd w:id="74"/>
      <w:r>
        <w:t xml:space="preserve"> </w:t>
      </w:r>
    </w:p>
    <w:p w:rsidR="00E827B6" w:rsidRPr="00E827B6" w:rsidRDefault="00E827B6" w:rsidP="002139E1">
      <w:pPr>
        <w:pStyle w:val="Sinespaciado"/>
        <w:spacing w:line="360" w:lineRule="auto"/>
      </w:pPr>
      <w:r>
        <w:t>Docentes y alumnos</w:t>
      </w:r>
    </w:p>
    <w:p w:rsidR="00E827B6" w:rsidRDefault="00E827B6" w:rsidP="002139E1">
      <w:pPr>
        <w:pStyle w:val="Titulo3Numerado"/>
        <w:spacing w:before="0" w:after="0" w:line="360" w:lineRule="auto"/>
      </w:pPr>
      <w:bookmarkStart w:id="75" w:name="_Toc72945369"/>
      <w:r>
        <w:t>Descripción</w:t>
      </w:r>
      <w:bookmarkEnd w:id="75"/>
    </w:p>
    <w:p w:rsidR="00E827B6" w:rsidRDefault="00E827B6" w:rsidP="002139E1">
      <w:pPr>
        <w:pStyle w:val="Sinespaciado"/>
        <w:spacing w:line="360" w:lineRule="auto"/>
      </w:pPr>
      <w:r>
        <w:t>Permitirá al usuario acceder a su perfil, seleccionado previamente en el registro y acceder a todas sus funcionalidades.</w:t>
      </w:r>
    </w:p>
    <w:p w:rsidR="00E827B6" w:rsidRDefault="00E827B6" w:rsidP="002139E1">
      <w:pPr>
        <w:pStyle w:val="Sinespaciado"/>
        <w:spacing w:line="360" w:lineRule="auto"/>
      </w:pPr>
      <w:r>
        <w:t>La función ingresar será compuesta por dos campos de texto (nombre de usuario y contraseña) y un botón para ingresar.)</w:t>
      </w:r>
    </w:p>
    <w:p w:rsidR="002139E1" w:rsidRPr="00E827B6" w:rsidRDefault="002139E1" w:rsidP="002139E1">
      <w:pPr>
        <w:pStyle w:val="Sinespaciado"/>
        <w:spacing w:line="360" w:lineRule="auto"/>
      </w:pPr>
    </w:p>
    <w:p w:rsidR="00E827B6" w:rsidRDefault="00E827B6" w:rsidP="002139E1">
      <w:pPr>
        <w:pStyle w:val="Titulo3Numerado"/>
        <w:spacing w:before="0" w:after="0" w:line="360" w:lineRule="auto"/>
      </w:pPr>
      <w:bookmarkStart w:id="76" w:name="_Toc72945370"/>
      <w:r>
        <w:t>Interfaz de usuario</w:t>
      </w:r>
      <w:bookmarkEnd w:id="76"/>
    </w:p>
    <w:p w:rsidR="002139E1" w:rsidRDefault="002139E1" w:rsidP="002139E1">
      <w:r>
        <w:rPr>
          <w:noProof/>
          <w:lang w:eastAsia="es-UY"/>
        </w:rPr>
        <w:drawing>
          <wp:inline distT="0" distB="0" distL="0" distR="0">
            <wp:extent cx="3439005" cy="1495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 ingres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E1" w:rsidRPr="002139E1" w:rsidRDefault="002139E1" w:rsidP="002139E1"/>
    <w:p w:rsidR="00E827B6" w:rsidRDefault="00E827B6" w:rsidP="002139E1">
      <w:pPr>
        <w:pStyle w:val="Titulo3Numerado"/>
        <w:spacing w:before="0" w:after="0" w:line="360" w:lineRule="auto"/>
      </w:pPr>
      <w:bookmarkStart w:id="77" w:name="_Toc72945371"/>
      <w:r>
        <w:t>Validaciones</w:t>
      </w:r>
      <w:bookmarkEnd w:id="77"/>
      <w:r>
        <w:t xml:space="preserve"> </w:t>
      </w:r>
    </w:p>
    <w:p w:rsidR="00E827B6" w:rsidRDefault="00E827B6" w:rsidP="002139E1">
      <w:pPr>
        <w:pStyle w:val="Sinespaciado"/>
        <w:spacing w:line="360" w:lineRule="auto"/>
      </w:pPr>
      <w:r>
        <w:t>A la hora de ingresar, el usuario puede estar escrito en minúsculas o mayúsculas que no va afectar el ingreso. En cambio la contraseña debe ser idéntica a la del registro, respetando mayúsculas y minúsculas.</w:t>
      </w:r>
    </w:p>
    <w:p w:rsidR="00E827B6" w:rsidRDefault="00E827B6" w:rsidP="002139E1">
      <w:pPr>
        <w:pStyle w:val="Sinespaciado"/>
        <w:spacing w:line="360" w:lineRule="auto"/>
      </w:pPr>
      <w:r>
        <w:t>Si el usuario es incorrecto, debe avisarle con un mensaje “Su usuario es incorrecto” y si la contraseña es incorrecta, el mensaje será “Contraseña invalida”, si ambos son inválidos el mensaje será: “vuelva a ingresar sus credenciales” y deberá permitir que ingrese de nuevo.</w:t>
      </w:r>
    </w:p>
    <w:p w:rsidR="007C2580" w:rsidRDefault="007C2580" w:rsidP="002139E1">
      <w:pPr>
        <w:pStyle w:val="Sinespaciado"/>
        <w:spacing w:line="360" w:lineRule="auto"/>
      </w:pPr>
    </w:p>
    <w:p w:rsidR="003603E3" w:rsidRDefault="003603E3" w:rsidP="002139E1">
      <w:pPr>
        <w:pStyle w:val="Sinespaciado"/>
        <w:spacing w:line="360" w:lineRule="auto"/>
      </w:pPr>
    </w:p>
    <w:p w:rsidR="00E827B6" w:rsidRDefault="00DB2B85" w:rsidP="002139E1">
      <w:pPr>
        <w:pStyle w:val="Titulo2Numerado"/>
        <w:spacing w:before="0" w:after="0"/>
      </w:pPr>
      <w:r>
        <w:lastRenderedPageBreak/>
        <w:t xml:space="preserve"> </w:t>
      </w:r>
      <w:bookmarkStart w:id="78" w:name="_Toc72945372"/>
      <w:r>
        <w:t>F03 – Asignar nivel alumno</w:t>
      </w:r>
      <w:bookmarkEnd w:id="78"/>
    </w:p>
    <w:p w:rsidR="00DB2B85" w:rsidRDefault="00DB2B85" w:rsidP="002139E1">
      <w:pPr>
        <w:pStyle w:val="Titulo3Numerado"/>
        <w:spacing w:before="0" w:after="0" w:line="360" w:lineRule="auto"/>
      </w:pPr>
      <w:bookmarkStart w:id="79" w:name="_Toc72945373"/>
      <w:r>
        <w:t>Acceso</w:t>
      </w:r>
      <w:bookmarkEnd w:id="79"/>
      <w:r>
        <w:t xml:space="preserve"> </w:t>
      </w:r>
    </w:p>
    <w:p w:rsidR="00DB2B85" w:rsidRPr="00DB2B85" w:rsidRDefault="00DB2B85" w:rsidP="002139E1">
      <w:pPr>
        <w:spacing w:after="0"/>
      </w:pPr>
      <w:r>
        <w:t>Docente</w:t>
      </w:r>
    </w:p>
    <w:p w:rsidR="00DB2B85" w:rsidRDefault="00DB2B85" w:rsidP="002139E1">
      <w:pPr>
        <w:pStyle w:val="Titulo3Numerado"/>
        <w:spacing w:before="0" w:after="0" w:line="360" w:lineRule="auto"/>
      </w:pPr>
      <w:bookmarkStart w:id="80" w:name="_Toc72945374"/>
      <w:r>
        <w:t>Descripción</w:t>
      </w:r>
      <w:bookmarkEnd w:id="80"/>
    </w:p>
    <w:p w:rsidR="00DB2B85" w:rsidRDefault="00105539" w:rsidP="002139E1">
      <w:pPr>
        <w:spacing w:after="0"/>
      </w:pPr>
      <w:r>
        <w:t>El docente podrá</w:t>
      </w:r>
      <w:r w:rsidR="00DB2B85">
        <w:t xml:space="preserve"> asignarle un nivel a cada uno de sus alumnos, siendo “inicial” el asignado por defecto a la</w:t>
      </w:r>
      <w:r w:rsidR="00656028">
        <w:t xml:space="preserve"> hora del registro del alumno. </w:t>
      </w:r>
      <w:r w:rsidR="00DB2B85">
        <w:t xml:space="preserve">Existirán dos listas, una con nombre y otra con el nivel que tiene el alumno, el docente podrá cambiar el nivel del alumno solamente de inicial a intermedio y de ahí avanzado, NO puede ser al revés ni avanzar de inicial a nivel avanzado directamente. </w:t>
      </w:r>
    </w:p>
    <w:p w:rsidR="00DB2B85" w:rsidRPr="00DB2B85" w:rsidRDefault="00DB2B85" w:rsidP="002139E1">
      <w:pPr>
        <w:spacing w:after="0"/>
      </w:pPr>
      <w:r>
        <w:t>Contará con dos campos de texto, uno para nombre y otro para colocar el nivel que quiere asignar a su alumno. Además tendrá dos botones</w:t>
      </w:r>
      <w:r w:rsidR="00105539">
        <w:t xml:space="preserve">,  para ver todos los nombres de sus alumnos con sus respectivos </w:t>
      </w:r>
      <w:r>
        <w:t>niveles y un segundo botón que le permitirá asignarle el nivel.)</w:t>
      </w:r>
    </w:p>
    <w:p w:rsidR="00DB2B85" w:rsidRDefault="00DB2B85" w:rsidP="002139E1">
      <w:pPr>
        <w:pStyle w:val="Titulo3Numerado"/>
        <w:spacing w:before="0" w:after="0" w:line="360" w:lineRule="auto"/>
      </w:pPr>
      <w:bookmarkStart w:id="81" w:name="_Toc72945375"/>
      <w:r>
        <w:t>Interfaz de usuario</w:t>
      </w:r>
      <w:bookmarkEnd w:id="81"/>
    </w:p>
    <w:p w:rsidR="002139E1" w:rsidRPr="002139E1" w:rsidRDefault="002139E1" w:rsidP="002139E1">
      <w:r>
        <w:rPr>
          <w:noProof/>
          <w:lang w:eastAsia="es-UY"/>
        </w:rPr>
        <w:drawing>
          <wp:inline distT="0" distB="0" distL="0" distR="0">
            <wp:extent cx="5115560" cy="13906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gnar nive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5" r="-12"/>
                    <a:stretch/>
                  </pic:blipFill>
                  <pic:spPr bwMode="auto">
                    <a:xfrm>
                      <a:off x="0" y="0"/>
                      <a:ext cx="5116275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85" w:rsidRDefault="00DB2B85" w:rsidP="002139E1">
      <w:pPr>
        <w:pStyle w:val="Titulo3Numerado"/>
        <w:spacing w:before="0" w:after="0" w:line="360" w:lineRule="auto"/>
      </w:pPr>
      <w:bookmarkStart w:id="82" w:name="_Toc72945376"/>
      <w:r>
        <w:t>Validaciones</w:t>
      </w:r>
      <w:bookmarkEnd w:id="82"/>
      <w:r>
        <w:t xml:space="preserve"> </w:t>
      </w:r>
    </w:p>
    <w:p w:rsidR="00DB2B85" w:rsidRDefault="00DB2B85" w:rsidP="002139E1">
      <w:pPr>
        <w:spacing w:after="0"/>
      </w:pPr>
      <w:r>
        <w:t>En caso de que el docente ingrese un nombre que no existe, le saldrá un error: “el usuario ingresado no existe”, si el docente escribe un nombre de usuario ya ingresado, le saldrá un error: “el usuario ya ha sido ingresado”.</w:t>
      </w:r>
    </w:p>
    <w:p w:rsidR="003603E3" w:rsidRDefault="003603E3" w:rsidP="002139E1">
      <w:pPr>
        <w:spacing w:after="0"/>
      </w:pPr>
    </w:p>
    <w:p w:rsidR="005119B3" w:rsidRDefault="005119B3" w:rsidP="002139E1">
      <w:pPr>
        <w:spacing w:after="0"/>
      </w:pPr>
    </w:p>
    <w:p w:rsidR="003603E3" w:rsidRDefault="003603E3" w:rsidP="002139E1">
      <w:pPr>
        <w:spacing w:after="0"/>
      </w:pPr>
    </w:p>
    <w:p w:rsidR="003603E3" w:rsidRDefault="003603E3" w:rsidP="002139E1">
      <w:pPr>
        <w:spacing w:after="0"/>
      </w:pPr>
    </w:p>
    <w:p w:rsidR="0024413D" w:rsidRPr="00DB2B85" w:rsidRDefault="0024413D" w:rsidP="002139E1">
      <w:pPr>
        <w:spacing w:after="0"/>
      </w:pPr>
    </w:p>
    <w:p w:rsidR="00DB2B85" w:rsidRDefault="008B2479" w:rsidP="002139E1">
      <w:pPr>
        <w:pStyle w:val="Titulo2Numerado"/>
        <w:spacing w:before="0" w:after="0"/>
      </w:pPr>
      <w:r>
        <w:lastRenderedPageBreak/>
        <w:t xml:space="preserve"> </w:t>
      </w:r>
      <w:bookmarkStart w:id="83" w:name="_Toc72945377"/>
      <w:r>
        <w:t>F04 – Plantear ejercicios según nivel</w:t>
      </w:r>
      <w:bookmarkEnd w:id="83"/>
    </w:p>
    <w:p w:rsidR="008B2479" w:rsidRDefault="008B2479" w:rsidP="002139E1">
      <w:pPr>
        <w:pStyle w:val="Titulo3Numerado"/>
        <w:spacing w:before="0" w:after="0" w:line="360" w:lineRule="auto"/>
      </w:pPr>
      <w:bookmarkStart w:id="84" w:name="_Toc72945378"/>
      <w:r>
        <w:t>Acceso</w:t>
      </w:r>
      <w:bookmarkEnd w:id="84"/>
      <w:r>
        <w:t xml:space="preserve"> </w:t>
      </w:r>
    </w:p>
    <w:p w:rsidR="008B2479" w:rsidRDefault="008B2479" w:rsidP="002139E1">
      <w:pPr>
        <w:spacing w:after="0"/>
      </w:pPr>
      <w:r>
        <w:t>Docente</w:t>
      </w:r>
    </w:p>
    <w:p w:rsidR="008B2479" w:rsidRDefault="008B2479" w:rsidP="002139E1">
      <w:pPr>
        <w:pStyle w:val="Titulo3Numerado"/>
        <w:spacing w:before="0" w:after="0" w:line="360" w:lineRule="auto"/>
      </w:pPr>
      <w:bookmarkStart w:id="85" w:name="_Toc72945379"/>
      <w:r>
        <w:t>Descripción</w:t>
      </w:r>
      <w:bookmarkEnd w:id="85"/>
    </w:p>
    <w:p w:rsidR="008B2479" w:rsidRDefault="008B2479" w:rsidP="002139E1">
      <w:pPr>
        <w:spacing w:after="0"/>
      </w:pPr>
      <w:r w:rsidRPr="008B2479">
        <w:t xml:space="preserve">El docente podrá plantear ejercicios que podrán ver solo los alumnos que corresponden a ese nivel. Los ejercicios deberán tener un título, una descripción y una imagen. Esta función será compuesta por dos campos de texto (título y descripción), un párrafo para la imagen </w:t>
      </w:r>
      <w:r>
        <w:t>y un botón para subir la tarea.</w:t>
      </w:r>
    </w:p>
    <w:p w:rsidR="008B2479" w:rsidRDefault="008B2479" w:rsidP="002139E1">
      <w:pPr>
        <w:pStyle w:val="Titulo3Numerado"/>
        <w:spacing w:before="0" w:after="0" w:line="360" w:lineRule="auto"/>
      </w:pPr>
      <w:bookmarkStart w:id="86" w:name="_Toc72945380"/>
      <w:r>
        <w:t>Interfaz de usuario</w:t>
      </w:r>
      <w:bookmarkEnd w:id="86"/>
    </w:p>
    <w:p w:rsidR="007F32AA" w:rsidRPr="007F32AA" w:rsidRDefault="007F32AA" w:rsidP="007F32AA">
      <w:r>
        <w:rPr>
          <w:noProof/>
          <w:lang w:eastAsia="es-UY"/>
        </w:rPr>
        <w:drawing>
          <wp:inline distT="0" distB="0" distL="0" distR="0">
            <wp:extent cx="4743448" cy="19335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tear tare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" t="2404" r="-1" b="-1"/>
                    <a:stretch/>
                  </pic:blipFill>
                  <pic:spPr bwMode="auto">
                    <a:xfrm>
                      <a:off x="0" y="0"/>
                      <a:ext cx="4744111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479" w:rsidRDefault="008B2479" w:rsidP="002139E1">
      <w:pPr>
        <w:pStyle w:val="Titulo3Numerado"/>
        <w:spacing w:before="0" w:after="0" w:line="360" w:lineRule="auto"/>
      </w:pPr>
      <w:bookmarkStart w:id="87" w:name="_Toc72945381"/>
      <w:r>
        <w:t>Validaciones</w:t>
      </w:r>
      <w:bookmarkEnd w:id="87"/>
    </w:p>
    <w:p w:rsidR="0024413D" w:rsidRDefault="008B2479" w:rsidP="002139E1">
      <w:pPr>
        <w:spacing w:after="0"/>
      </w:pPr>
      <w:r w:rsidRPr="008B2479">
        <w:t>La suma del total de los cara</w:t>
      </w:r>
      <w:r w:rsidR="00105539">
        <w:t xml:space="preserve">cteres no puede superar los 200, </w:t>
      </w:r>
      <w:r w:rsidRPr="008B2479">
        <w:t>ni</w:t>
      </w:r>
      <w:r w:rsidR="00105539">
        <w:t xml:space="preserve"> pueden ser</w:t>
      </w:r>
      <w:r w:rsidRPr="008B2479">
        <w:t xml:space="preserve"> menos de 20, si la cantidad carácter e</w:t>
      </w:r>
      <w:r w:rsidR="00105539">
        <w:t>s menor a 20 el mensaje será: “M</w:t>
      </w:r>
      <w:r w:rsidRPr="008B2479">
        <w:t>ínimo 20 caracteres”, si la cantidad es ma</w:t>
      </w:r>
      <w:r w:rsidR="00105539">
        <w:t>yor que 200, el mensaje será: “C</w:t>
      </w:r>
      <w:r w:rsidRPr="008B2479">
        <w:t>antidad máxima de caracteres es 200”)</w:t>
      </w:r>
      <w:r w:rsidR="005119B3">
        <w:t>.</w:t>
      </w:r>
    </w:p>
    <w:p w:rsidR="005119B3" w:rsidRDefault="005119B3" w:rsidP="002139E1">
      <w:pPr>
        <w:spacing w:after="0"/>
      </w:pPr>
      <w:r>
        <w:t>Si la descripción esta vacía, se mostrara el siguiente mensaje: “Debe completar todos los campos”.</w:t>
      </w:r>
    </w:p>
    <w:p w:rsidR="00955E19" w:rsidRDefault="00955E19" w:rsidP="002139E1">
      <w:pPr>
        <w:spacing w:after="0"/>
      </w:pPr>
    </w:p>
    <w:p w:rsidR="008B2479" w:rsidRDefault="008B2479" w:rsidP="002139E1">
      <w:pPr>
        <w:pStyle w:val="Titulo2Numerado"/>
        <w:spacing w:before="0" w:after="0"/>
      </w:pPr>
      <w:r>
        <w:t xml:space="preserve"> </w:t>
      </w:r>
      <w:bookmarkStart w:id="88" w:name="_Toc72945382"/>
      <w:r>
        <w:t>F05 – Redactar devoluciones a tareas entregadas</w:t>
      </w:r>
      <w:bookmarkEnd w:id="88"/>
    </w:p>
    <w:p w:rsidR="008B2479" w:rsidRDefault="008B2479" w:rsidP="002139E1">
      <w:pPr>
        <w:pStyle w:val="Titulo3Numerado"/>
        <w:spacing w:before="0" w:after="0" w:line="360" w:lineRule="auto"/>
      </w:pPr>
      <w:bookmarkStart w:id="89" w:name="_Toc72945383"/>
      <w:r>
        <w:t>Acceso</w:t>
      </w:r>
      <w:bookmarkEnd w:id="89"/>
    </w:p>
    <w:p w:rsidR="008B2479" w:rsidRDefault="008B2479" w:rsidP="002139E1">
      <w:pPr>
        <w:spacing w:after="0"/>
      </w:pPr>
      <w:r>
        <w:t>Docente</w:t>
      </w:r>
    </w:p>
    <w:p w:rsidR="008B2479" w:rsidRDefault="008B2479" w:rsidP="002139E1">
      <w:pPr>
        <w:pStyle w:val="Titulo3Numerado"/>
        <w:spacing w:before="0" w:after="0" w:line="360" w:lineRule="auto"/>
      </w:pPr>
      <w:bookmarkStart w:id="90" w:name="_Toc72945384"/>
      <w:r>
        <w:t>Descripción</w:t>
      </w:r>
      <w:bookmarkEnd w:id="90"/>
    </w:p>
    <w:p w:rsidR="008B2479" w:rsidRDefault="008B2479" w:rsidP="002139E1">
      <w:pPr>
        <w:spacing w:after="0"/>
      </w:pPr>
      <w:r>
        <w:t>Cada docente podrá redactar la devolución de las tareas entregadas por los alumnos que le corresponden y que además dicha tarea no haya sido evaluada.</w:t>
      </w:r>
    </w:p>
    <w:p w:rsidR="008B2479" w:rsidRDefault="008B2479" w:rsidP="002139E1">
      <w:pPr>
        <w:spacing w:after="0"/>
      </w:pPr>
      <w:r>
        <w:lastRenderedPageBreak/>
        <w:t>El docente redactara la devolución en un campo de texto y tendrá un botón para realizar la devolución.</w:t>
      </w:r>
    </w:p>
    <w:p w:rsidR="008B2479" w:rsidRDefault="008B2479" w:rsidP="002139E1">
      <w:pPr>
        <w:pStyle w:val="Titulo3Numerado"/>
        <w:spacing w:before="0" w:after="0" w:line="360" w:lineRule="auto"/>
      </w:pPr>
      <w:bookmarkStart w:id="91" w:name="_Toc72945385"/>
      <w:r>
        <w:t>Interfaz de usuario</w:t>
      </w:r>
      <w:bookmarkEnd w:id="91"/>
    </w:p>
    <w:p w:rsidR="007F32AA" w:rsidRPr="007F32AA" w:rsidRDefault="007F32AA" w:rsidP="007F32AA">
      <w:r>
        <w:rPr>
          <w:noProof/>
          <w:lang w:eastAsia="es-UY"/>
        </w:rPr>
        <w:drawing>
          <wp:inline distT="0" distB="0" distL="0" distR="0">
            <wp:extent cx="5248275" cy="939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oluc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17" cy="9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79" w:rsidRDefault="008B2479" w:rsidP="002139E1">
      <w:pPr>
        <w:pStyle w:val="Titulo3Numerado"/>
        <w:spacing w:before="0" w:after="0" w:line="360" w:lineRule="auto"/>
      </w:pPr>
      <w:bookmarkStart w:id="92" w:name="_Toc72945386"/>
      <w:r>
        <w:t>Validaciones</w:t>
      </w:r>
      <w:bookmarkEnd w:id="92"/>
    </w:p>
    <w:p w:rsidR="007C2580" w:rsidRDefault="008B2479" w:rsidP="002139E1">
      <w:pPr>
        <w:spacing w:after="0"/>
      </w:pPr>
      <w:r w:rsidRPr="008B2479">
        <w:t>Si la devolución de la tarea ya fue redactada</w:t>
      </w:r>
      <w:r>
        <w:t xml:space="preserve"> y el docente vuelve a ingresar dicha devolución</w:t>
      </w:r>
      <w:r w:rsidRPr="008B2479">
        <w:t>, el mensaje será: “devolución ya redactada</w:t>
      </w:r>
      <w:r>
        <w:t>” a la hora de intentar subir la devolución.</w:t>
      </w:r>
    </w:p>
    <w:p w:rsidR="005119B3" w:rsidRPr="008B2479" w:rsidRDefault="005119B3" w:rsidP="002139E1">
      <w:pPr>
        <w:spacing w:after="0"/>
      </w:pPr>
    </w:p>
    <w:p w:rsidR="008B2479" w:rsidRDefault="00184951" w:rsidP="002139E1">
      <w:pPr>
        <w:pStyle w:val="Titulo2Numerado"/>
        <w:spacing w:before="0" w:after="0"/>
      </w:pPr>
      <w:r>
        <w:t xml:space="preserve"> </w:t>
      </w:r>
      <w:bookmarkStart w:id="93" w:name="_Toc72945387"/>
      <w:r>
        <w:t>F-06 Visualizar estadísticas</w:t>
      </w:r>
      <w:bookmarkEnd w:id="93"/>
    </w:p>
    <w:p w:rsidR="00184951" w:rsidRDefault="00184951" w:rsidP="002139E1">
      <w:pPr>
        <w:pStyle w:val="Titulo3Numerado"/>
        <w:spacing w:before="0" w:after="0" w:line="360" w:lineRule="auto"/>
      </w:pPr>
      <w:bookmarkStart w:id="94" w:name="_Toc72945388"/>
      <w:r>
        <w:t>Acceso</w:t>
      </w:r>
      <w:bookmarkEnd w:id="94"/>
    </w:p>
    <w:p w:rsidR="00184951" w:rsidRDefault="007F459E" w:rsidP="002139E1">
      <w:pPr>
        <w:spacing w:after="0"/>
      </w:pPr>
      <w:r>
        <w:t>Docente</w:t>
      </w:r>
    </w:p>
    <w:p w:rsidR="00184951" w:rsidRPr="00184951" w:rsidRDefault="00184951" w:rsidP="002139E1">
      <w:pPr>
        <w:pStyle w:val="Titulo3Numerado"/>
        <w:spacing w:before="0" w:after="0" w:line="360" w:lineRule="auto"/>
      </w:pPr>
      <w:bookmarkStart w:id="95" w:name="_Toc72945389"/>
      <w:r>
        <w:t>Descripción</w:t>
      </w:r>
      <w:bookmarkEnd w:id="95"/>
    </w:p>
    <w:p w:rsidR="00184951" w:rsidRDefault="00184951" w:rsidP="002139E1">
      <w:pPr>
        <w:spacing w:after="0"/>
      </w:pPr>
      <w:r>
        <w:t xml:space="preserve">Se mostrara el nombre del alumno que más ejercicios ha resulto sin discriminar por su nivel, si fueron varios, mostrar todos los nombres. </w:t>
      </w:r>
    </w:p>
    <w:p w:rsidR="00184951" w:rsidRDefault="00184951" w:rsidP="002139E1">
      <w:pPr>
        <w:spacing w:after="0"/>
      </w:pPr>
      <w:r>
        <w:t>Mostrar la cantidad de ejercicios recibidos por el docente.</w:t>
      </w:r>
    </w:p>
    <w:p w:rsidR="00184951" w:rsidRDefault="00184951" w:rsidP="002139E1">
      <w:pPr>
        <w:spacing w:after="0"/>
      </w:pPr>
      <w:r>
        <w:t>Mostrar un desplegable con todos los alumnos de dicho docente, y al seleccionar un alumno mostrara todos los ejercicios planteados para su nivel y cuantos ha resulto.</w:t>
      </w:r>
    </w:p>
    <w:p w:rsidR="008B2479" w:rsidRDefault="007F459E" w:rsidP="002139E1">
      <w:pPr>
        <w:spacing w:after="0"/>
      </w:pPr>
      <w:r>
        <w:t>Tendrá tres</w:t>
      </w:r>
      <w:r w:rsidR="00184951">
        <w:t xml:space="preserve"> botones que mostraran (alumno/s con mayor ca</w:t>
      </w:r>
      <w:r>
        <w:t>ntidad de ejercicios resueltos,</w:t>
      </w:r>
      <w:r w:rsidR="00184951">
        <w:t xml:space="preserve"> otro para la cantidad de ejercicios recibidos</w:t>
      </w:r>
      <w:r>
        <w:t xml:space="preserve"> y otro para ver los ejercicios planteados</w:t>
      </w:r>
      <w:r w:rsidR="00184951">
        <w:t>) y un desplegable con los nombres de sus alumnos.</w:t>
      </w:r>
    </w:p>
    <w:p w:rsidR="0024413D" w:rsidRDefault="00184951" w:rsidP="002139E1">
      <w:pPr>
        <w:pStyle w:val="Titulo3Numerado"/>
        <w:spacing w:before="0" w:after="0" w:line="360" w:lineRule="auto"/>
      </w:pPr>
      <w:bookmarkStart w:id="96" w:name="_Toc72945390"/>
      <w:r>
        <w:lastRenderedPageBreak/>
        <w:t>Interfaz de usuario</w:t>
      </w:r>
      <w:bookmarkEnd w:id="96"/>
    </w:p>
    <w:p w:rsidR="007F32AA" w:rsidRDefault="007F32AA" w:rsidP="002139E1">
      <w:r>
        <w:rPr>
          <w:noProof/>
          <w:lang w:eastAsia="es-UY"/>
        </w:rPr>
        <w:drawing>
          <wp:inline distT="0" distB="0" distL="0" distR="0" wp14:anchorId="58C7C9BF" wp14:editId="03938BDE">
            <wp:extent cx="3983998" cy="3257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disticas profeso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t="2962"/>
                    <a:stretch/>
                  </pic:blipFill>
                  <pic:spPr bwMode="auto">
                    <a:xfrm>
                      <a:off x="0" y="0"/>
                      <a:ext cx="4008886" cy="32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3E3" w:rsidRPr="007C2580" w:rsidRDefault="003603E3" w:rsidP="002139E1"/>
    <w:p w:rsidR="00184951" w:rsidRDefault="00184951" w:rsidP="002139E1">
      <w:pPr>
        <w:pStyle w:val="Titulo2Numerado"/>
        <w:spacing w:before="0" w:after="0"/>
      </w:pPr>
      <w:r>
        <w:t xml:space="preserve"> </w:t>
      </w:r>
      <w:bookmarkStart w:id="97" w:name="_Toc72945391"/>
      <w:r>
        <w:t>F07 – Ver ejercicios planteados para su nivel</w:t>
      </w:r>
      <w:bookmarkEnd w:id="97"/>
    </w:p>
    <w:p w:rsidR="0024413D" w:rsidRDefault="0024413D" w:rsidP="002139E1">
      <w:pPr>
        <w:pStyle w:val="Titulo3Numerado"/>
        <w:spacing w:before="0" w:after="0" w:line="360" w:lineRule="auto"/>
      </w:pPr>
      <w:bookmarkStart w:id="98" w:name="_Toc72945392"/>
      <w:r>
        <w:t>Acceso</w:t>
      </w:r>
      <w:bookmarkEnd w:id="98"/>
    </w:p>
    <w:p w:rsidR="0024413D" w:rsidRPr="0024413D" w:rsidRDefault="0024413D" w:rsidP="002139E1">
      <w:pPr>
        <w:spacing w:after="0"/>
      </w:pPr>
      <w:r>
        <w:t>Alumno</w:t>
      </w:r>
    </w:p>
    <w:p w:rsidR="0024413D" w:rsidRDefault="0024413D" w:rsidP="002139E1">
      <w:pPr>
        <w:pStyle w:val="Titulo3Numerado"/>
        <w:spacing w:before="0" w:after="0" w:line="360" w:lineRule="auto"/>
      </w:pPr>
      <w:bookmarkStart w:id="99" w:name="_Toc72945393"/>
      <w:r>
        <w:t>Descripción</w:t>
      </w:r>
      <w:bookmarkEnd w:id="99"/>
      <w:r>
        <w:t xml:space="preserve"> </w:t>
      </w:r>
    </w:p>
    <w:p w:rsidR="0024413D" w:rsidRDefault="0024413D" w:rsidP="002139E1">
      <w:pPr>
        <w:spacing w:after="0"/>
      </w:pPr>
      <w:r w:rsidRPr="0024413D">
        <w:t>El alumno tendrá</w:t>
      </w:r>
      <w:r>
        <w:t xml:space="preserve"> un buscador que utilizara para realizar la búsqueda de tareas  que fueron planteadas por el docente para su nivel. Esto se implementara con </w:t>
      </w:r>
      <w:r w:rsidRPr="0024413D">
        <w:t xml:space="preserve"> un campo de texto </w:t>
      </w:r>
      <w:r>
        <w:t xml:space="preserve">y </w:t>
      </w:r>
      <w:r w:rsidRPr="0024413D">
        <w:t>un botó</w:t>
      </w:r>
      <w:r>
        <w:t>n para realizar dicha búsqueda.</w:t>
      </w:r>
    </w:p>
    <w:p w:rsidR="007F32AA" w:rsidRPr="007F32AA" w:rsidRDefault="00832582" w:rsidP="007F32AA">
      <w:pPr>
        <w:pStyle w:val="Titulo3Numerado"/>
        <w:spacing w:before="0" w:after="0" w:line="360" w:lineRule="auto"/>
      </w:pPr>
      <w:bookmarkStart w:id="100" w:name="_Toc72945394"/>
      <w:r>
        <w:rPr>
          <w:noProof/>
          <w:lang w:eastAsia="es-UY"/>
        </w:rPr>
        <w:drawing>
          <wp:anchor distT="0" distB="0" distL="114300" distR="114300" simplePos="0" relativeHeight="251660288" behindDoc="0" locked="0" layoutInCell="1" allowOverlap="1" wp14:anchorId="630B2227" wp14:editId="3D2A20FD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686175" cy="728980"/>
            <wp:effectExtent l="0" t="0" r="0" b="0"/>
            <wp:wrapThrough wrapText="bothSides">
              <wp:wrapPolygon edited="0">
                <wp:start x="0" y="0"/>
                <wp:lineTo x="0" y="20885"/>
                <wp:lineTo x="21433" y="20885"/>
                <wp:lineTo x="21433" y="0"/>
                <wp:lineTo x="0" y="0"/>
              </wp:wrapPolygon>
            </wp:wrapThrough>
            <wp:docPr id="7" name="Imagen 7" descr="C:\Users\st4\AppData\Local\Temp\Rar$DRa23680.37176\imagenes de funciones\ver ejercicios planteados para su ni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4\AppData\Local\Temp\Rar$DRa23680.37176\imagenes de funciones\ver ejercicios planteados para su niv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0" r="4586"/>
                    <a:stretch/>
                  </pic:blipFill>
                  <pic:spPr bwMode="auto">
                    <a:xfrm>
                      <a:off x="0" y="0"/>
                      <a:ext cx="3709734" cy="73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13D">
        <w:t>Interfaz de usuario</w:t>
      </w:r>
      <w:bookmarkStart w:id="101" w:name="_GoBack"/>
      <w:bookmarkEnd w:id="100"/>
      <w:bookmarkEnd w:id="101"/>
    </w:p>
    <w:p w:rsidR="0024413D" w:rsidRDefault="0024413D" w:rsidP="002139E1">
      <w:pPr>
        <w:pStyle w:val="Titulo3Numerado"/>
        <w:spacing w:before="0" w:after="0" w:line="360" w:lineRule="auto"/>
      </w:pPr>
      <w:bookmarkStart w:id="102" w:name="_Toc72945395"/>
      <w:r>
        <w:t>Validaciones</w:t>
      </w:r>
      <w:bookmarkEnd w:id="102"/>
    </w:p>
    <w:p w:rsidR="00832582" w:rsidRDefault="0024413D" w:rsidP="002139E1">
      <w:pPr>
        <w:spacing w:after="0"/>
      </w:pPr>
      <w:r>
        <w:t xml:space="preserve">Si el título no fue encontrado, el segundo criterio de búsqueda será en la descripción de los ejercicios, si no hay coincidencia, el mensaje será: </w:t>
      </w:r>
      <w:r w:rsidRPr="00181007">
        <w:t>“No hay resultados</w:t>
      </w:r>
      <w:r>
        <w:t xml:space="preserve"> que coincidan co</w:t>
      </w:r>
      <w:r w:rsidR="007B2C04">
        <w:t>n su búsqueda”.</w:t>
      </w:r>
    </w:p>
    <w:p w:rsidR="0024413D" w:rsidRDefault="0024413D" w:rsidP="002139E1">
      <w:pPr>
        <w:pStyle w:val="Titulo2Numerado"/>
        <w:spacing w:before="0" w:after="0"/>
      </w:pPr>
      <w:r>
        <w:lastRenderedPageBreak/>
        <w:t xml:space="preserve"> </w:t>
      </w:r>
      <w:bookmarkStart w:id="103" w:name="_Toc72945396"/>
      <w:r>
        <w:t>F08 – Entrega de ejercicios con audios</w:t>
      </w:r>
      <w:bookmarkEnd w:id="103"/>
    </w:p>
    <w:p w:rsidR="0024413D" w:rsidRDefault="0024413D" w:rsidP="002139E1">
      <w:pPr>
        <w:pStyle w:val="Titulo3Numerado"/>
        <w:spacing w:before="0" w:after="0" w:line="360" w:lineRule="auto"/>
      </w:pPr>
      <w:bookmarkStart w:id="104" w:name="_Toc72945397"/>
      <w:r>
        <w:t>Acceso</w:t>
      </w:r>
      <w:bookmarkEnd w:id="104"/>
    </w:p>
    <w:p w:rsidR="0024413D" w:rsidRPr="0024413D" w:rsidRDefault="0024413D" w:rsidP="002139E1">
      <w:pPr>
        <w:spacing w:after="0"/>
      </w:pPr>
      <w:r>
        <w:t>Alumno</w:t>
      </w:r>
    </w:p>
    <w:p w:rsidR="0024413D" w:rsidRDefault="0024413D" w:rsidP="002139E1">
      <w:pPr>
        <w:pStyle w:val="Titulo3Numerado"/>
        <w:spacing w:before="0" w:after="0" w:line="360" w:lineRule="auto"/>
      </w:pPr>
      <w:bookmarkStart w:id="105" w:name="_Toc72945398"/>
      <w:r>
        <w:t>Descripción</w:t>
      </w:r>
      <w:bookmarkEnd w:id="105"/>
    </w:p>
    <w:p w:rsidR="0024413D" w:rsidRDefault="0024413D" w:rsidP="002139E1">
      <w:pPr>
        <w:spacing w:after="0"/>
      </w:pPr>
      <w:r>
        <w:t xml:space="preserve">Podrá entregar una tarea con un audio adjunto, dicha tarea quedara pendiente de revisión por el docente. </w:t>
      </w:r>
    </w:p>
    <w:p w:rsidR="0024413D" w:rsidRPr="0024413D" w:rsidRDefault="0024413D" w:rsidP="002139E1">
      <w:pPr>
        <w:spacing w:after="0"/>
      </w:pPr>
      <w:r>
        <w:t>La entrega de la tarea se realizara mediante un botón.</w:t>
      </w:r>
    </w:p>
    <w:p w:rsidR="0024413D" w:rsidRDefault="0024413D" w:rsidP="002139E1">
      <w:pPr>
        <w:pStyle w:val="Titulo3Numerado"/>
        <w:spacing w:before="0" w:after="0" w:line="360" w:lineRule="auto"/>
      </w:pPr>
      <w:bookmarkStart w:id="106" w:name="_Toc72945399"/>
      <w:r>
        <w:t>Interfaz de usuario</w:t>
      </w:r>
      <w:bookmarkEnd w:id="106"/>
    </w:p>
    <w:p w:rsidR="007F32AA" w:rsidRPr="007F32AA" w:rsidRDefault="007F32AA" w:rsidP="007F32AA">
      <w:r>
        <w:rPr>
          <w:noProof/>
          <w:lang w:eastAsia="es-UY"/>
        </w:rPr>
        <w:drawing>
          <wp:inline distT="0" distB="0" distL="0" distR="0">
            <wp:extent cx="2876550" cy="179172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regar aud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34" cy="1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3D" w:rsidRDefault="0024413D" w:rsidP="002139E1">
      <w:pPr>
        <w:pStyle w:val="Titulo3Numerado"/>
        <w:spacing w:before="0" w:after="0" w:line="360" w:lineRule="auto"/>
      </w:pPr>
      <w:bookmarkStart w:id="107" w:name="_Toc72945400"/>
      <w:r>
        <w:t>Validaciones</w:t>
      </w:r>
      <w:bookmarkEnd w:id="107"/>
    </w:p>
    <w:p w:rsidR="007C2580" w:rsidRDefault="002F294D" w:rsidP="002139E1">
      <w:pPr>
        <w:spacing w:after="0"/>
      </w:pPr>
      <w:r>
        <w:t>Al entregar la tarea el alumno recibirá un mensaje, “tarea enviada correctamente”, si la tarea ya fue entregada anteriormente, el mensaje será: “tarea ya entregada”).</w:t>
      </w:r>
    </w:p>
    <w:p w:rsidR="003603E3" w:rsidRDefault="003603E3" w:rsidP="002139E1">
      <w:pPr>
        <w:spacing w:after="0"/>
      </w:pPr>
    </w:p>
    <w:p w:rsidR="002F294D" w:rsidRPr="002F294D" w:rsidRDefault="002F294D" w:rsidP="002139E1">
      <w:pPr>
        <w:pStyle w:val="Titulo2Numerado"/>
        <w:spacing w:before="0" w:after="0"/>
      </w:pPr>
      <w:bookmarkStart w:id="108" w:name="_Toc72945401"/>
      <w:r>
        <w:t>F09 – Ver ejercicios resueltos</w:t>
      </w:r>
      <w:bookmarkEnd w:id="108"/>
    </w:p>
    <w:p w:rsidR="002F294D" w:rsidRDefault="002F294D" w:rsidP="002139E1">
      <w:pPr>
        <w:pStyle w:val="Titulo3Numerado"/>
        <w:spacing w:before="0" w:after="0" w:line="360" w:lineRule="auto"/>
      </w:pPr>
      <w:bookmarkStart w:id="109" w:name="_Toc72945402"/>
      <w:r>
        <w:t>Acceso</w:t>
      </w:r>
      <w:bookmarkEnd w:id="109"/>
    </w:p>
    <w:p w:rsidR="002F294D" w:rsidRPr="002F294D" w:rsidRDefault="002F294D" w:rsidP="002139E1">
      <w:pPr>
        <w:spacing w:after="0"/>
      </w:pPr>
      <w:r>
        <w:t>Alumno</w:t>
      </w:r>
    </w:p>
    <w:p w:rsidR="002F294D" w:rsidRDefault="002F294D" w:rsidP="002139E1">
      <w:pPr>
        <w:pStyle w:val="Titulo3Numerado"/>
        <w:spacing w:before="0" w:after="0" w:line="360" w:lineRule="auto"/>
      </w:pPr>
      <w:bookmarkStart w:id="110" w:name="_Toc72945403"/>
      <w:r>
        <w:t>Descripción</w:t>
      </w:r>
      <w:bookmarkEnd w:id="110"/>
    </w:p>
    <w:p w:rsidR="002F294D" w:rsidRDefault="002F294D" w:rsidP="002139E1">
      <w:pPr>
        <w:spacing w:after="0"/>
      </w:pPr>
      <w:r>
        <w:t>El alumno podrá visualizar todas las tareas que ya le ha entregado a su docente haciendo click en un botón.</w:t>
      </w:r>
    </w:p>
    <w:p w:rsidR="002139E1" w:rsidRDefault="00955E19" w:rsidP="002139E1">
      <w:pPr>
        <w:pStyle w:val="Titulo3Numerado"/>
        <w:spacing w:line="360" w:lineRule="auto"/>
      </w:pPr>
      <w:bookmarkStart w:id="111" w:name="_Toc72945404"/>
      <w:r>
        <w:t>Interfaz de usuario</w:t>
      </w:r>
      <w:bookmarkEnd w:id="111"/>
    </w:p>
    <w:p w:rsidR="005119B3" w:rsidRPr="002139E1" w:rsidRDefault="007F32AA" w:rsidP="002139E1">
      <w:r>
        <w:rPr>
          <w:noProof/>
          <w:lang w:eastAsia="es-UY"/>
        </w:rPr>
        <w:drawing>
          <wp:inline distT="0" distB="0" distL="0" distR="0">
            <wp:extent cx="2638425" cy="755021"/>
            <wp:effectExtent l="0" t="0" r="0" b="6985"/>
            <wp:docPr id="10" name="Imagen 10" descr="C:\Users\st4\AppData\Local\Temp\Rar$DRa16824.47441\imagenes de funciones\ver ejercicios resuel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4\AppData\Local\Temp\Rar$DRa16824.47441\imagenes de funciones\ver ejercicios resuelt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17499" r="5572" b="6667"/>
                    <a:stretch/>
                  </pic:blipFill>
                  <pic:spPr bwMode="auto">
                    <a:xfrm>
                      <a:off x="0" y="0"/>
                      <a:ext cx="2648930" cy="7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94D" w:rsidRPr="00955E19" w:rsidRDefault="007B2C04" w:rsidP="002139E1">
      <w:pPr>
        <w:pStyle w:val="Titulo2Numerado"/>
      </w:pPr>
      <w:bookmarkStart w:id="112" w:name="_Toc72945405"/>
      <w:r w:rsidRPr="00955E19">
        <w:lastRenderedPageBreak/>
        <w:t xml:space="preserve">F10- </w:t>
      </w:r>
      <w:r w:rsidR="002F294D" w:rsidRPr="00955E19">
        <w:t xml:space="preserve">Visualizar información </w:t>
      </w:r>
      <w:r w:rsidRPr="00955E19">
        <w:t>estadística</w:t>
      </w:r>
      <w:bookmarkEnd w:id="112"/>
    </w:p>
    <w:p w:rsidR="007B2C04" w:rsidRDefault="007B2C04" w:rsidP="003603E3">
      <w:pPr>
        <w:pStyle w:val="Titulo3Numerado"/>
      </w:pPr>
      <w:bookmarkStart w:id="113" w:name="_Toc72945406"/>
      <w:r>
        <w:t>Acceso</w:t>
      </w:r>
      <w:bookmarkEnd w:id="113"/>
    </w:p>
    <w:p w:rsidR="007B2C04" w:rsidRDefault="007B2C04" w:rsidP="002139E1">
      <w:pPr>
        <w:spacing w:after="0"/>
      </w:pPr>
      <w:r>
        <w:t>Alumno</w:t>
      </w:r>
    </w:p>
    <w:p w:rsidR="007B2C04" w:rsidRDefault="007B2C04" w:rsidP="003603E3">
      <w:pPr>
        <w:pStyle w:val="Titulo3Numerado"/>
      </w:pPr>
      <w:bookmarkStart w:id="114" w:name="_Toc72945407"/>
      <w:r>
        <w:t>Descripción</w:t>
      </w:r>
      <w:bookmarkEnd w:id="114"/>
    </w:p>
    <w:p w:rsidR="007B2C04" w:rsidRDefault="007B2C04" w:rsidP="002139E1">
      <w:pPr>
        <w:spacing w:after="0"/>
      </w:pPr>
      <w:r>
        <w:t>Deberá poder ver el porcentaje de los ejercicios resueltos, respecto a los que han sido entregados para su nivel.</w:t>
      </w:r>
    </w:p>
    <w:p w:rsidR="007B2C04" w:rsidRDefault="007B2C04" w:rsidP="002139E1">
      <w:pPr>
        <w:spacing w:after="0"/>
      </w:pPr>
      <w:r>
        <w:t>Además tendrá acceso a la cantidad de ejercicios que ha resuelto y cuantos no.</w:t>
      </w:r>
    </w:p>
    <w:p w:rsidR="007B2C04" w:rsidRPr="007B2C04" w:rsidRDefault="007B2C04" w:rsidP="002139E1">
      <w:pPr>
        <w:spacing w:after="0"/>
      </w:pPr>
      <w:r>
        <w:t>Se hará con</w:t>
      </w:r>
      <w:r w:rsidR="00C32902">
        <w:t xml:space="preserve"> un botón.</w:t>
      </w:r>
    </w:p>
    <w:p w:rsidR="007B2C04" w:rsidRDefault="007B2C04" w:rsidP="002139E1">
      <w:pPr>
        <w:pStyle w:val="Titulo3Numerado"/>
        <w:spacing w:line="360" w:lineRule="auto"/>
      </w:pPr>
      <w:bookmarkStart w:id="115" w:name="_Toc72945408"/>
      <w:r>
        <w:t>Interfaz de usuario</w:t>
      </w:r>
      <w:bookmarkEnd w:id="115"/>
    </w:p>
    <w:p w:rsidR="007F32AA" w:rsidRPr="007F32AA" w:rsidRDefault="007F32AA" w:rsidP="007F32AA">
      <w:r>
        <w:rPr>
          <w:noProof/>
          <w:lang w:eastAsia="es-UY"/>
        </w:rPr>
        <w:drawing>
          <wp:inline distT="0" distB="0" distL="0" distR="0">
            <wp:extent cx="3095625" cy="2446354"/>
            <wp:effectExtent l="0" t="0" r="0" b="0"/>
            <wp:docPr id="11" name="Imagen 11" descr="C:\Users\st4\AppData\Local\Temp\Rar$DRa16824.49416\imagenes de funciones\estad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4\AppData\Local\Temp\Rar$DRa16824.49416\imagenes de funciones\estadistic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" t="3049" r="66216" b="43353"/>
                    <a:stretch/>
                  </pic:blipFill>
                  <pic:spPr bwMode="auto">
                    <a:xfrm>
                      <a:off x="0" y="0"/>
                      <a:ext cx="3332025" cy="263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C04" w:rsidRDefault="007B2C04" w:rsidP="002139E1">
      <w:pPr>
        <w:pStyle w:val="Titulo3Numerado"/>
        <w:numPr>
          <w:ilvl w:val="0"/>
          <w:numId w:val="0"/>
        </w:numPr>
        <w:spacing w:line="240" w:lineRule="auto"/>
        <w:ind w:left="1224"/>
      </w:pPr>
    </w:p>
    <w:p w:rsidR="007B2C04" w:rsidRPr="007B2C04" w:rsidRDefault="007B2C04" w:rsidP="002139E1">
      <w:pPr>
        <w:spacing w:line="240" w:lineRule="auto"/>
      </w:pPr>
    </w:p>
    <w:p w:rsidR="00DB2B85" w:rsidRPr="00DB2B85" w:rsidRDefault="00DB2B85" w:rsidP="002139E1">
      <w:pPr>
        <w:spacing w:line="240" w:lineRule="auto"/>
      </w:pPr>
    </w:p>
    <w:p w:rsidR="00DB2B85" w:rsidRPr="00DB2B85" w:rsidRDefault="00DB2B85" w:rsidP="002139E1">
      <w:pPr>
        <w:spacing w:line="240" w:lineRule="auto"/>
      </w:pPr>
    </w:p>
    <w:p w:rsidR="00DB2B85" w:rsidRPr="00DB2B85" w:rsidRDefault="00DB2B85" w:rsidP="002139E1">
      <w:pPr>
        <w:spacing w:after="0" w:line="240" w:lineRule="auto"/>
      </w:pPr>
    </w:p>
    <w:p w:rsidR="00E827B6" w:rsidRPr="00E827B6" w:rsidRDefault="00E827B6" w:rsidP="002139E1">
      <w:pPr>
        <w:spacing w:line="240" w:lineRule="auto"/>
      </w:pPr>
    </w:p>
    <w:sectPr w:rsidR="00E827B6" w:rsidRPr="00E827B6" w:rsidSect="00505622">
      <w:footerReference w:type="default" r:id="rId20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5B" w:rsidRDefault="00D52D5B" w:rsidP="00505622">
      <w:pPr>
        <w:spacing w:after="0" w:line="240" w:lineRule="auto"/>
      </w:pPr>
      <w:r>
        <w:separator/>
      </w:r>
    </w:p>
  </w:endnote>
  <w:endnote w:type="continuationSeparator" w:id="0">
    <w:p w:rsidR="00D52D5B" w:rsidRDefault="00D52D5B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664499"/>
      <w:docPartObj>
        <w:docPartGallery w:val="Page Numbers (Bottom of Page)"/>
        <w:docPartUnique/>
      </w:docPartObj>
    </w:sdtPr>
    <w:sdtEndPr/>
    <w:sdtContent>
      <w:p w:rsidR="007B2C04" w:rsidRDefault="007B2C0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9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2C04" w:rsidRDefault="007B2C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5B" w:rsidRDefault="00D52D5B" w:rsidP="00505622">
      <w:pPr>
        <w:spacing w:after="0" w:line="240" w:lineRule="auto"/>
      </w:pPr>
      <w:r>
        <w:separator/>
      </w:r>
    </w:p>
  </w:footnote>
  <w:footnote w:type="continuationSeparator" w:id="0">
    <w:p w:rsidR="00D52D5B" w:rsidRDefault="00D52D5B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3B5688"/>
    <w:multiLevelType w:val="multilevel"/>
    <w:tmpl w:val="FE161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999" w:hanging="432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3Numerado"/>
      <w:lvlText w:val="%1.%2.%3."/>
      <w:lvlJc w:val="left"/>
      <w:pPr>
        <w:ind w:left="36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71F04AD6"/>
    <w:multiLevelType w:val="hybridMultilevel"/>
    <w:tmpl w:val="5F34C19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1"/>
  </w:num>
  <w:num w:numId="22">
    <w:abstractNumId w:val="4"/>
  </w:num>
  <w:num w:numId="23">
    <w:abstractNumId w:val="2"/>
  </w:num>
  <w:num w:numId="24">
    <w:abstractNumId w:val="5"/>
  </w:num>
  <w:num w:numId="25">
    <w:abstractNumId w:val="2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155C91"/>
    <w:rsid w:val="0002364A"/>
    <w:rsid w:val="0003056D"/>
    <w:rsid w:val="00066724"/>
    <w:rsid w:val="00083C95"/>
    <w:rsid w:val="00092213"/>
    <w:rsid w:val="000F1E36"/>
    <w:rsid w:val="00105539"/>
    <w:rsid w:val="00144FFD"/>
    <w:rsid w:val="00155C91"/>
    <w:rsid w:val="00173F40"/>
    <w:rsid w:val="00181007"/>
    <w:rsid w:val="00184951"/>
    <w:rsid w:val="001B3DA7"/>
    <w:rsid w:val="002005DE"/>
    <w:rsid w:val="002139E1"/>
    <w:rsid w:val="0024413D"/>
    <w:rsid w:val="002873A7"/>
    <w:rsid w:val="002A5A58"/>
    <w:rsid w:val="002D0AE0"/>
    <w:rsid w:val="002F294D"/>
    <w:rsid w:val="002F66DB"/>
    <w:rsid w:val="00313165"/>
    <w:rsid w:val="0035274F"/>
    <w:rsid w:val="003563B8"/>
    <w:rsid w:val="003603E3"/>
    <w:rsid w:val="003B2E1C"/>
    <w:rsid w:val="003B3136"/>
    <w:rsid w:val="003C531E"/>
    <w:rsid w:val="003F42C3"/>
    <w:rsid w:val="00446410"/>
    <w:rsid w:val="00450F51"/>
    <w:rsid w:val="004552A2"/>
    <w:rsid w:val="00464362"/>
    <w:rsid w:val="004848CF"/>
    <w:rsid w:val="00486C9C"/>
    <w:rsid w:val="004A4B2C"/>
    <w:rsid w:val="00505622"/>
    <w:rsid w:val="005119B3"/>
    <w:rsid w:val="00570E31"/>
    <w:rsid w:val="00576E3A"/>
    <w:rsid w:val="005A248B"/>
    <w:rsid w:val="005A6BA0"/>
    <w:rsid w:val="005C03C0"/>
    <w:rsid w:val="005F2F53"/>
    <w:rsid w:val="005F7F03"/>
    <w:rsid w:val="00606FC5"/>
    <w:rsid w:val="00613AA3"/>
    <w:rsid w:val="0063289F"/>
    <w:rsid w:val="006461AA"/>
    <w:rsid w:val="00656028"/>
    <w:rsid w:val="006C2E60"/>
    <w:rsid w:val="00791CA2"/>
    <w:rsid w:val="00794386"/>
    <w:rsid w:val="007A1A65"/>
    <w:rsid w:val="007B2C04"/>
    <w:rsid w:val="007C2580"/>
    <w:rsid w:val="007F32AA"/>
    <w:rsid w:val="007F459E"/>
    <w:rsid w:val="00832582"/>
    <w:rsid w:val="0085080E"/>
    <w:rsid w:val="00865DC0"/>
    <w:rsid w:val="008726EF"/>
    <w:rsid w:val="00896DB6"/>
    <w:rsid w:val="008B2479"/>
    <w:rsid w:val="008E5B43"/>
    <w:rsid w:val="00955E19"/>
    <w:rsid w:val="009607B2"/>
    <w:rsid w:val="00987957"/>
    <w:rsid w:val="00A05B82"/>
    <w:rsid w:val="00A162F3"/>
    <w:rsid w:val="00A25E1F"/>
    <w:rsid w:val="00A30AE1"/>
    <w:rsid w:val="00A379AA"/>
    <w:rsid w:val="00A37FE5"/>
    <w:rsid w:val="00A417C3"/>
    <w:rsid w:val="00A64141"/>
    <w:rsid w:val="00A804B6"/>
    <w:rsid w:val="00A8065D"/>
    <w:rsid w:val="00A8366A"/>
    <w:rsid w:val="00A925F4"/>
    <w:rsid w:val="00B33E0E"/>
    <w:rsid w:val="00B74B10"/>
    <w:rsid w:val="00B81ECE"/>
    <w:rsid w:val="00BA45B4"/>
    <w:rsid w:val="00BD63F4"/>
    <w:rsid w:val="00BF376F"/>
    <w:rsid w:val="00C04CDC"/>
    <w:rsid w:val="00C0511E"/>
    <w:rsid w:val="00C16F32"/>
    <w:rsid w:val="00C32902"/>
    <w:rsid w:val="00C6312A"/>
    <w:rsid w:val="00C63DA5"/>
    <w:rsid w:val="00C655DC"/>
    <w:rsid w:val="00C7460D"/>
    <w:rsid w:val="00CB7170"/>
    <w:rsid w:val="00CC0035"/>
    <w:rsid w:val="00CC0420"/>
    <w:rsid w:val="00D52D5B"/>
    <w:rsid w:val="00D651C1"/>
    <w:rsid w:val="00DB2B85"/>
    <w:rsid w:val="00DC4D30"/>
    <w:rsid w:val="00DE6E81"/>
    <w:rsid w:val="00E3307C"/>
    <w:rsid w:val="00E40D15"/>
    <w:rsid w:val="00E4527F"/>
    <w:rsid w:val="00E62AFE"/>
    <w:rsid w:val="00E8090A"/>
    <w:rsid w:val="00E81EC8"/>
    <w:rsid w:val="00E827B6"/>
    <w:rsid w:val="00EE3347"/>
    <w:rsid w:val="00F20015"/>
    <w:rsid w:val="00F72DBC"/>
    <w:rsid w:val="00F777EF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457587-57B8-4917-B938-65B77333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E827B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ind w:left="1224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E827B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4\Downloads\PlantillaDocumentoAnalisisObligatorio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2132C-52D2-4DF7-9EF5-0A1CA1DD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PlantillaDocumentoAnalisisObligatorioP1</Template>
  <TotalTime>0</TotalTime>
  <Pages>13</Pages>
  <Words>1864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Otero</dc:creator>
  <cp:lastModifiedBy>Jordi Otero</cp:lastModifiedBy>
  <cp:revision>2</cp:revision>
  <dcterms:created xsi:type="dcterms:W3CDTF">2021-05-27T21:44:00Z</dcterms:created>
  <dcterms:modified xsi:type="dcterms:W3CDTF">2021-05-27T21:44:00Z</dcterms:modified>
</cp:coreProperties>
</file>